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88" w:type="dxa"/>
        <w:tblInd w:w="-612" w:type="dxa"/>
        <w:tblLayout w:type="fixed"/>
        <w:tblLook w:val="0000" w:firstRow="0" w:lastRow="0" w:firstColumn="0" w:lastColumn="0" w:noHBand="0" w:noVBand="0"/>
      </w:tblPr>
      <w:tblGrid>
        <w:gridCol w:w="5400"/>
        <w:gridCol w:w="4788"/>
      </w:tblGrid>
      <w:tr w:rsidR="0098448D" w:rsidRPr="00DA7A78" w14:paraId="3751F070" w14:textId="77777777" w:rsidTr="008B37EE">
        <w:tc>
          <w:tcPr>
            <w:tcW w:w="5400" w:type="dxa"/>
          </w:tcPr>
          <w:p w14:paraId="20BC7758" w14:textId="77777777" w:rsidR="00927522" w:rsidRPr="00E3462E" w:rsidRDefault="000376A6" w:rsidP="00E3462E">
            <w:bookmarkStart w:id="0" w:name="_Hlk485111160"/>
            <w:bookmarkEnd w:id="0"/>
            <w:r w:rsidRPr="00C8023E">
              <w:rPr>
                <w:rFonts w:asciiTheme="majorHAnsi" w:hAnsiTheme="majorHAnsi"/>
                <w:noProof/>
              </w:rPr>
              <w:drawing>
                <wp:anchor distT="0" distB="0" distL="114300" distR="114300" simplePos="0" relativeHeight="251659264" behindDoc="0" locked="0" layoutInCell="1" allowOverlap="1" wp14:anchorId="42D24EA2" wp14:editId="191F8109">
                  <wp:simplePos x="0" y="0"/>
                  <wp:positionH relativeFrom="column">
                    <wp:posOffset>3810</wp:posOffset>
                  </wp:positionH>
                  <wp:positionV relativeFrom="paragraph">
                    <wp:posOffset>66040</wp:posOffset>
                  </wp:positionV>
                  <wp:extent cx="1833245" cy="623570"/>
                  <wp:effectExtent l="0" t="0" r="0" b="508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1833245" cy="623570"/>
                          </a:xfrm>
                          <a:prstGeom prst="rect">
                            <a:avLst/>
                          </a:prstGeom>
                          <a:noFill/>
                        </pic:spPr>
                      </pic:pic>
                    </a:graphicData>
                  </a:graphic>
                </wp:anchor>
              </w:drawing>
            </w:r>
          </w:p>
          <w:p w14:paraId="793B40AF" w14:textId="77777777" w:rsidR="0098448D" w:rsidRPr="00E3462E" w:rsidRDefault="0098448D" w:rsidP="00E3462E"/>
        </w:tc>
        <w:tc>
          <w:tcPr>
            <w:tcW w:w="4788" w:type="dxa"/>
          </w:tcPr>
          <w:p w14:paraId="712D71FB" w14:textId="77777777" w:rsidR="0098448D" w:rsidRPr="00E3462E" w:rsidRDefault="0098448D" w:rsidP="00E3462E">
            <w:pPr>
              <w:pStyle w:val="Orionproprietary14ptBoldItalicGray-40AllcapsRight"/>
            </w:pPr>
            <w:r w:rsidRPr="00DA7A78">
              <w:t xml:space="preserve">Proprietary </w:t>
            </w:r>
          </w:p>
          <w:p w14:paraId="777AA67D" w14:textId="77777777" w:rsidR="0098448D" w:rsidRPr="00E3462E" w:rsidRDefault="0098448D" w:rsidP="00E3462E">
            <w:pPr>
              <w:pStyle w:val="Orionproprietary14ptBoldItalicGray-40AllcapsRight"/>
            </w:pPr>
            <w:r w:rsidRPr="00DA7A78">
              <w:t>Information</w:t>
            </w:r>
          </w:p>
        </w:tc>
      </w:tr>
    </w:tbl>
    <w:p w14:paraId="5D81C93C" w14:textId="77777777" w:rsidR="0098448D" w:rsidRPr="00E7558E" w:rsidRDefault="0098448D" w:rsidP="00E7558E">
      <w:r w:rsidRPr="00E7558E">
        <w:tab/>
      </w:r>
      <w:r w:rsidRPr="00E7558E">
        <w:tab/>
      </w:r>
      <w:r w:rsidRPr="00E7558E">
        <w:tab/>
      </w:r>
      <w:r w:rsidRPr="00E7558E">
        <w:tab/>
      </w:r>
    </w:p>
    <w:p w14:paraId="5711E6C0" w14:textId="77777777" w:rsidR="0098448D" w:rsidRPr="00A12B58" w:rsidRDefault="0098448D" w:rsidP="002C543A">
      <w:pPr>
        <w:pStyle w:val="Orionreportfooteer"/>
      </w:pPr>
    </w:p>
    <w:p w14:paraId="64CE396D" w14:textId="77777777" w:rsidR="00FD44C0" w:rsidRPr="00D60F5D" w:rsidRDefault="00FD44C0" w:rsidP="002C543A">
      <w:pPr>
        <w:pStyle w:val="Oriontabletextcentered"/>
      </w:pPr>
    </w:p>
    <w:p w14:paraId="567DF718" w14:textId="380109D0" w:rsidR="008B37EE" w:rsidRDefault="005804EC" w:rsidP="008B37EE">
      <w:pPr>
        <w:rPr>
          <w:rStyle w:val="OrionprojectnameCopperplateGothicBold48ptBoldItalicGray-80Allc"/>
        </w:rPr>
      </w:pPr>
      <w:r>
        <w:rPr>
          <w:rStyle w:val="OrionprojectnameCopperplateGothicBold48ptBoldItalicGray-80Allc"/>
        </w:rPr>
        <w:t xml:space="preserve">Current sensor </w:t>
      </w:r>
      <w:r w:rsidR="002B6B1E">
        <w:rPr>
          <w:rStyle w:val="OrionprojectnameCopperplateGothicBold48ptBoldItalicGray-80Allc"/>
        </w:rPr>
        <w:t>GRAPHING</w:t>
      </w:r>
      <w:r>
        <w:rPr>
          <w:rStyle w:val="OrionprojectnameCopperplateGothicBold48ptBoldItalicGray-80Allc"/>
        </w:rPr>
        <w:t xml:space="preserve"> application</w:t>
      </w:r>
    </w:p>
    <w:p w14:paraId="397D2E28" w14:textId="77777777" w:rsidR="00F7223A" w:rsidRPr="00E7558E" w:rsidRDefault="00F7223A" w:rsidP="008B37EE"/>
    <w:p w14:paraId="12609797" w14:textId="77777777" w:rsidR="00FD44C0" w:rsidRPr="00E7558E" w:rsidRDefault="00FD44C0" w:rsidP="008B37EE"/>
    <w:p w14:paraId="1EA43447" w14:textId="77777777" w:rsidR="00FD44C0" w:rsidRPr="00E7558E" w:rsidRDefault="00FD44C0" w:rsidP="008B37EE"/>
    <w:p w14:paraId="1C765905" w14:textId="77777777" w:rsidR="00FD44C0" w:rsidRPr="00E7558E" w:rsidRDefault="00FD44C0" w:rsidP="008B37EE"/>
    <w:p w14:paraId="0341C466" w14:textId="77777777" w:rsidR="00FD44C0" w:rsidRPr="00E7558E" w:rsidRDefault="00FD44C0" w:rsidP="008B37EE"/>
    <w:p w14:paraId="0D183DA5" w14:textId="3F07E339" w:rsidR="008B37EE" w:rsidRDefault="00F7223A" w:rsidP="00DA7A78">
      <w:pPr>
        <w:pStyle w:val="Orionreporttitle22ptBoldItalicRight"/>
      </w:pPr>
      <w:r>
        <w:t xml:space="preserve">Software </w:t>
      </w:r>
      <w:r w:rsidR="00C32C05">
        <w:t xml:space="preserve">Requirement </w:t>
      </w:r>
      <w:r>
        <w:t>Specification</w:t>
      </w:r>
    </w:p>
    <w:p w14:paraId="7601AC72" w14:textId="77777777" w:rsidR="0098448D" w:rsidRPr="008B37EE" w:rsidRDefault="0098448D" w:rsidP="00E7558E"/>
    <w:p w14:paraId="39418984" w14:textId="77777777" w:rsidR="008B37EE" w:rsidRDefault="008B37EE" w:rsidP="00E7558E"/>
    <w:p w14:paraId="22455E1A" w14:textId="77777777" w:rsidR="008B37EE" w:rsidRDefault="008B37EE" w:rsidP="00E7558E"/>
    <w:p w14:paraId="5A37DA6B" w14:textId="77777777" w:rsidR="008B37EE" w:rsidRDefault="008B37EE" w:rsidP="00E7558E"/>
    <w:p w14:paraId="2BC325F2" w14:textId="77777777" w:rsidR="008B37EE" w:rsidRDefault="008B37EE" w:rsidP="00E7558E"/>
    <w:p w14:paraId="78937E0A" w14:textId="77777777" w:rsidR="008B37EE" w:rsidRDefault="008B37EE" w:rsidP="00E7558E"/>
    <w:p w14:paraId="4D5750A0" w14:textId="77777777" w:rsidR="008B37EE" w:rsidRPr="00A12B58" w:rsidRDefault="008B37EE" w:rsidP="00E7558E"/>
    <w:p w14:paraId="29BCE1DE" w14:textId="77777777" w:rsidR="0098448D" w:rsidRPr="00A12B58" w:rsidRDefault="0098448D" w:rsidP="00E7558E"/>
    <w:p w14:paraId="4E31D006" w14:textId="77777777" w:rsidR="0098448D" w:rsidRPr="00A12B58" w:rsidRDefault="0098448D" w:rsidP="00E7558E"/>
    <w:p w14:paraId="68064FDE" w14:textId="77777777" w:rsidR="0098448D" w:rsidRPr="00A12B58" w:rsidRDefault="0098448D" w:rsidP="00E7558E"/>
    <w:p w14:paraId="5532E1BF" w14:textId="77777777" w:rsidR="0098448D" w:rsidRPr="00A12B58" w:rsidRDefault="0098448D" w:rsidP="00E7558E"/>
    <w:p w14:paraId="1C0B3E05" w14:textId="77777777" w:rsidR="0098448D" w:rsidRPr="00A12B58" w:rsidRDefault="0098448D" w:rsidP="00E7558E"/>
    <w:p w14:paraId="7657134A" w14:textId="77777777" w:rsidR="0098448D" w:rsidRPr="00A12B58" w:rsidRDefault="0098448D" w:rsidP="00E7558E"/>
    <w:p w14:paraId="058BF70C" w14:textId="74CC0E4E" w:rsidR="0098448D" w:rsidRPr="00971842" w:rsidRDefault="00BD4EBF" w:rsidP="00971842">
      <w:pPr>
        <w:pStyle w:val="Orionreporttitle22ptBoldItalicRight"/>
        <w:rPr>
          <w:rStyle w:val="OrionreportdateversionBold"/>
        </w:rPr>
      </w:pPr>
      <w:r>
        <w:rPr>
          <w:rStyle w:val="OrionreportdateversionBold"/>
        </w:rPr>
        <w:t>12</w:t>
      </w:r>
      <w:r w:rsidR="00F72C88" w:rsidRPr="00F72C88">
        <w:rPr>
          <w:rStyle w:val="OrionreportdateversionBold"/>
          <w:vertAlign w:val="superscript"/>
        </w:rPr>
        <w:t>th</w:t>
      </w:r>
      <w:r w:rsidR="00F72C88">
        <w:rPr>
          <w:rStyle w:val="OrionreportdateversionBold"/>
        </w:rPr>
        <w:t xml:space="preserve"> </w:t>
      </w:r>
      <w:r>
        <w:rPr>
          <w:rStyle w:val="OrionreportdateversionBold"/>
        </w:rPr>
        <w:t>June</w:t>
      </w:r>
      <w:r w:rsidR="00236C0C" w:rsidRPr="00971842">
        <w:rPr>
          <w:rStyle w:val="OrionreportdateversionBold"/>
        </w:rPr>
        <w:t xml:space="preserve"> 20</w:t>
      </w:r>
      <w:r w:rsidR="00172322">
        <w:rPr>
          <w:rStyle w:val="OrionreportdateversionBold"/>
        </w:rPr>
        <w:t>2</w:t>
      </w:r>
      <w:r>
        <w:rPr>
          <w:rStyle w:val="OrionreportdateversionBold"/>
        </w:rPr>
        <w:t>3</w:t>
      </w:r>
    </w:p>
    <w:p w14:paraId="65912FE5" w14:textId="77777777" w:rsidR="00787D3B" w:rsidRPr="00971842" w:rsidRDefault="005D6B24" w:rsidP="00971842">
      <w:pPr>
        <w:pStyle w:val="Orionreporttitle22ptBoldItalicRight"/>
        <w:rPr>
          <w:rStyle w:val="OrionreportdateversionBold"/>
        </w:rPr>
      </w:pPr>
      <w:r w:rsidRPr="00971842">
        <w:rPr>
          <w:rStyle w:val="OrionreportdateversionBold"/>
        </w:rPr>
        <w:t>Version 0.</w:t>
      </w:r>
      <w:bookmarkStart w:id="1" w:name="_Toc202094733"/>
      <w:bookmarkStart w:id="2" w:name="_Toc202096191"/>
      <w:bookmarkStart w:id="3" w:name="_Toc201853207"/>
      <w:bookmarkStart w:id="4" w:name="_Toc201853436"/>
      <w:bookmarkStart w:id="5" w:name="_Toc201853592"/>
      <w:bookmarkStart w:id="6" w:name="_Toc201853649"/>
      <w:bookmarkStart w:id="7" w:name="_Toc201853887"/>
      <w:bookmarkStart w:id="8" w:name="_Toc201854098"/>
      <w:bookmarkStart w:id="9" w:name="_Toc201997285"/>
      <w:bookmarkStart w:id="10" w:name="_Toc202011752"/>
      <w:bookmarkStart w:id="11" w:name="_Toc201853215"/>
      <w:bookmarkStart w:id="12" w:name="_Toc201853444"/>
      <w:bookmarkStart w:id="13" w:name="_Toc201853600"/>
      <w:bookmarkStart w:id="14" w:name="_Toc201853657"/>
      <w:bookmarkStart w:id="15" w:name="_Toc201853895"/>
      <w:bookmarkStart w:id="16" w:name="_Toc201854106"/>
      <w:bookmarkStart w:id="17" w:name="_Toc201997294"/>
      <w:bookmarkStart w:id="18" w:name="_Toc202011761"/>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009A2F98">
        <w:rPr>
          <w:rStyle w:val="OrionreportdateversionBold"/>
        </w:rPr>
        <w:t>0</w:t>
      </w:r>
    </w:p>
    <w:p w14:paraId="0DE7484D" w14:textId="77777777" w:rsidR="00DA7A78" w:rsidRDefault="00DA7A78" w:rsidP="00DA7A78">
      <w:pPr>
        <w:pStyle w:val="Header"/>
      </w:pPr>
    </w:p>
    <w:p w14:paraId="7CCD58DB" w14:textId="77777777" w:rsidR="00971842" w:rsidRDefault="00971842" w:rsidP="00DA7A78">
      <w:pPr>
        <w:pStyle w:val="Header"/>
      </w:pPr>
    </w:p>
    <w:p w14:paraId="6CD6D42C" w14:textId="77777777" w:rsidR="00971842" w:rsidRDefault="00971842" w:rsidP="00DA7A78">
      <w:pPr>
        <w:pStyle w:val="Header"/>
      </w:pPr>
    </w:p>
    <w:p w14:paraId="08969DB0" w14:textId="77777777" w:rsidR="00971842" w:rsidRDefault="00971842" w:rsidP="00DA7A78">
      <w:pPr>
        <w:pStyle w:val="Header"/>
      </w:pPr>
    </w:p>
    <w:p w14:paraId="152C2C9A" w14:textId="77777777" w:rsidR="00971842" w:rsidRDefault="00971842" w:rsidP="00DA7A78">
      <w:pPr>
        <w:pStyle w:val="Header"/>
      </w:pPr>
    </w:p>
    <w:p w14:paraId="5AB7C43E" w14:textId="77777777" w:rsidR="00971842" w:rsidRDefault="00971842" w:rsidP="00DA7A78">
      <w:pPr>
        <w:pStyle w:val="Header"/>
      </w:pPr>
    </w:p>
    <w:p w14:paraId="56F0767C" w14:textId="77777777" w:rsidR="00971842" w:rsidRDefault="00971842" w:rsidP="00DA7A78">
      <w:pPr>
        <w:pStyle w:val="Header"/>
      </w:pPr>
    </w:p>
    <w:p w14:paraId="61FE4577" w14:textId="77777777" w:rsidR="00971842" w:rsidRDefault="00971842" w:rsidP="00DA7A78">
      <w:pPr>
        <w:pStyle w:val="Header"/>
      </w:pPr>
    </w:p>
    <w:p w14:paraId="72BBDEF0" w14:textId="77777777" w:rsidR="002A2AE2" w:rsidRDefault="002A2AE2" w:rsidP="00DA7A78">
      <w:pPr>
        <w:pStyle w:val="Header"/>
      </w:pPr>
    </w:p>
    <w:p w14:paraId="2C648EEE" w14:textId="77777777" w:rsidR="002A2AE2" w:rsidRDefault="002A2AE2" w:rsidP="00DA7A78">
      <w:pPr>
        <w:pStyle w:val="Header"/>
      </w:pPr>
    </w:p>
    <w:p w14:paraId="28CC101D" w14:textId="77777777" w:rsidR="002A2AE2" w:rsidRDefault="002A2AE2" w:rsidP="00DA7A78">
      <w:pPr>
        <w:pStyle w:val="Header"/>
      </w:pPr>
    </w:p>
    <w:p w14:paraId="3792DF3C" w14:textId="77777777" w:rsidR="00A9460D" w:rsidRDefault="00A9460D" w:rsidP="002F05F3">
      <w:pPr>
        <w:pStyle w:val="Orionbodytext"/>
      </w:pPr>
    </w:p>
    <w:p w14:paraId="188ACB34" w14:textId="77777777" w:rsidR="000376A6" w:rsidRDefault="000376A6" w:rsidP="00A9460D">
      <w:pPr>
        <w:pStyle w:val="Orionrevisionhistory"/>
      </w:pPr>
    </w:p>
    <w:p w14:paraId="1FA24B88" w14:textId="77777777" w:rsidR="000376A6" w:rsidRDefault="00D824B3" w:rsidP="00A9460D">
      <w:pPr>
        <w:pStyle w:val="Orionrevisionhistory"/>
      </w:pPr>
      <w:r w:rsidRPr="003062DC">
        <w:t>Revision</w:t>
      </w:r>
      <w:r w:rsidRPr="00DA7A78">
        <w:t xml:space="preserve"> </w:t>
      </w:r>
      <w:r>
        <w:t>Histo</w:t>
      </w:r>
      <w:r w:rsidRPr="003D63DC">
        <w:t>ry</w:t>
      </w:r>
    </w:p>
    <w:p w14:paraId="30385861" w14:textId="77777777" w:rsidR="00D824B3" w:rsidRDefault="00D824B3" w:rsidP="00A9460D">
      <w:pPr>
        <w:pStyle w:val="Orionrevisionhistory"/>
      </w:pPr>
    </w:p>
    <w:p w14:paraId="7CA34F03" w14:textId="77777777" w:rsidR="001D05FB" w:rsidRPr="00DA7A78" w:rsidRDefault="001D05FB" w:rsidP="001D05FB">
      <w:pPr>
        <w:pStyle w:val="Orionrevisionhistory"/>
      </w:pPr>
    </w:p>
    <w:tbl>
      <w:tblPr>
        <w:tblpPr w:leftFromText="180" w:rightFromText="180" w:vertAnchor="page" w:horzAnchor="margin" w:tblpX="-49" w:tblpY="2701"/>
        <w:tblW w:w="892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28"/>
        <w:gridCol w:w="1944"/>
        <w:gridCol w:w="4716"/>
        <w:gridCol w:w="1440"/>
      </w:tblGrid>
      <w:tr w:rsidR="001D05FB" w:rsidRPr="00971842" w14:paraId="2E0E32CA" w14:textId="77777777" w:rsidTr="001D05FB">
        <w:tc>
          <w:tcPr>
            <w:tcW w:w="828" w:type="dxa"/>
            <w:shd w:val="clear" w:color="auto" w:fill="000000" w:themeFill="text1"/>
          </w:tcPr>
          <w:p w14:paraId="201B14C3" w14:textId="77777777" w:rsidR="001D05FB" w:rsidRPr="00E3462E" w:rsidRDefault="001D05FB" w:rsidP="001D05FB">
            <w:pPr>
              <w:ind w:left="-136" w:hanging="270"/>
            </w:pPr>
            <w:r>
              <w:t xml:space="preserve">      </w:t>
            </w:r>
            <w:r w:rsidRPr="00E3462E">
              <w:t xml:space="preserve">Rev. </w:t>
            </w:r>
          </w:p>
        </w:tc>
        <w:tc>
          <w:tcPr>
            <w:tcW w:w="1944" w:type="dxa"/>
            <w:shd w:val="clear" w:color="auto" w:fill="000000" w:themeFill="text1"/>
          </w:tcPr>
          <w:p w14:paraId="49F83B41" w14:textId="77777777" w:rsidR="001D05FB" w:rsidRPr="00E3462E" w:rsidRDefault="001D05FB" w:rsidP="001D05FB">
            <w:pPr>
              <w:pStyle w:val="Oriontabletextcentered"/>
            </w:pPr>
            <w:r w:rsidRPr="00E3462E">
              <w:t>Date</w:t>
            </w:r>
          </w:p>
        </w:tc>
        <w:tc>
          <w:tcPr>
            <w:tcW w:w="4716" w:type="dxa"/>
            <w:shd w:val="clear" w:color="auto" w:fill="000000" w:themeFill="text1"/>
          </w:tcPr>
          <w:p w14:paraId="53061237" w14:textId="77777777" w:rsidR="001D05FB" w:rsidRPr="00E3462E" w:rsidRDefault="001D05FB" w:rsidP="001D05FB">
            <w:pPr>
              <w:pStyle w:val="Oriontabletextcentered"/>
            </w:pPr>
            <w:r w:rsidRPr="00E3462E">
              <w:t>Description of Changes</w:t>
            </w:r>
          </w:p>
        </w:tc>
        <w:tc>
          <w:tcPr>
            <w:tcW w:w="1440" w:type="dxa"/>
            <w:shd w:val="clear" w:color="auto" w:fill="000000" w:themeFill="text1"/>
          </w:tcPr>
          <w:p w14:paraId="2AF5AD83" w14:textId="77777777" w:rsidR="001D05FB" w:rsidRPr="00E3462E" w:rsidRDefault="001D05FB" w:rsidP="001D05FB">
            <w:pPr>
              <w:pStyle w:val="Oriontabletextcentered"/>
            </w:pPr>
            <w:r w:rsidRPr="00E3462E">
              <w:t>Author</w:t>
            </w:r>
          </w:p>
        </w:tc>
      </w:tr>
      <w:tr w:rsidR="001D05FB" w14:paraId="5C098DD9" w14:textId="77777777" w:rsidTr="001D05FB">
        <w:tc>
          <w:tcPr>
            <w:tcW w:w="828" w:type="dxa"/>
          </w:tcPr>
          <w:p w14:paraId="71BF2BB3" w14:textId="77777777" w:rsidR="001D05FB" w:rsidRPr="00E3462E" w:rsidRDefault="001D05FB" w:rsidP="001D05FB">
            <w:pPr>
              <w:pStyle w:val="Oriontabletextcentered"/>
              <w:ind w:left="-264" w:firstLine="264"/>
            </w:pPr>
            <w:r>
              <w:t>0.0</w:t>
            </w:r>
          </w:p>
        </w:tc>
        <w:tc>
          <w:tcPr>
            <w:tcW w:w="1944" w:type="dxa"/>
          </w:tcPr>
          <w:p w14:paraId="4DFC5455" w14:textId="79AB1A9B" w:rsidR="001D05FB" w:rsidRPr="00E3462E" w:rsidRDefault="00FE5CCD" w:rsidP="001D05FB">
            <w:pPr>
              <w:pStyle w:val="Oriontabletextcentered"/>
            </w:pPr>
            <w:r>
              <w:t>28</w:t>
            </w:r>
            <w:r w:rsidR="00837E3B" w:rsidRPr="00837E3B">
              <w:rPr>
                <w:vertAlign w:val="superscript"/>
              </w:rPr>
              <w:t>th</w:t>
            </w:r>
            <w:r w:rsidR="00837E3B">
              <w:t xml:space="preserve"> </w:t>
            </w:r>
            <w:r>
              <w:t>July</w:t>
            </w:r>
            <w:r w:rsidR="00837E3B">
              <w:t>, 202</w:t>
            </w:r>
            <w:r w:rsidR="00C129B2">
              <w:t>3</w:t>
            </w:r>
          </w:p>
        </w:tc>
        <w:tc>
          <w:tcPr>
            <w:tcW w:w="4716" w:type="dxa"/>
          </w:tcPr>
          <w:p w14:paraId="643C26B4" w14:textId="77777777" w:rsidR="001D05FB" w:rsidRPr="00E3462E" w:rsidRDefault="00837E3B" w:rsidP="001D05FB">
            <w:r>
              <w:t>Created</w:t>
            </w:r>
          </w:p>
        </w:tc>
        <w:tc>
          <w:tcPr>
            <w:tcW w:w="1440" w:type="dxa"/>
          </w:tcPr>
          <w:p w14:paraId="72A5C1D2" w14:textId="54A53F21" w:rsidR="001D05FB" w:rsidRDefault="00C129B2" w:rsidP="001D05FB">
            <w:r>
              <w:t>Dhruv</w:t>
            </w:r>
          </w:p>
        </w:tc>
      </w:tr>
      <w:tr w:rsidR="001D05FB" w14:paraId="638A1190" w14:textId="77777777" w:rsidTr="001D05FB">
        <w:tc>
          <w:tcPr>
            <w:tcW w:w="828" w:type="dxa"/>
          </w:tcPr>
          <w:p w14:paraId="7593A1B5" w14:textId="77777777" w:rsidR="001D05FB" w:rsidRPr="00E3462E" w:rsidRDefault="001D05FB" w:rsidP="001D05FB">
            <w:pPr>
              <w:pStyle w:val="Oriontabletextcentered"/>
              <w:ind w:left="-264" w:firstLine="264"/>
            </w:pPr>
          </w:p>
        </w:tc>
        <w:tc>
          <w:tcPr>
            <w:tcW w:w="1944" w:type="dxa"/>
          </w:tcPr>
          <w:p w14:paraId="3BAFA1D4" w14:textId="77777777" w:rsidR="001D05FB" w:rsidRPr="00E3462E" w:rsidRDefault="001D05FB" w:rsidP="001D05FB">
            <w:pPr>
              <w:pStyle w:val="Oriontabletextcentered"/>
            </w:pPr>
          </w:p>
        </w:tc>
        <w:tc>
          <w:tcPr>
            <w:tcW w:w="4716" w:type="dxa"/>
          </w:tcPr>
          <w:p w14:paraId="5BE00C45" w14:textId="77777777" w:rsidR="001D05FB" w:rsidRPr="00E3462E" w:rsidRDefault="001D05FB" w:rsidP="001D05FB"/>
        </w:tc>
        <w:tc>
          <w:tcPr>
            <w:tcW w:w="1440" w:type="dxa"/>
          </w:tcPr>
          <w:p w14:paraId="3D438D21" w14:textId="77777777" w:rsidR="001D05FB" w:rsidRDefault="001D05FB" w:rsidP="001D05FB"/>
        </w:tc>
      </w:tr>
      <w:tr w:rsidR="001D05FB" w14:paraId="0FAE8B5E" w14:textId="77777777" w:rsidTr="001D05FB">
        <w:tc>
          <w:tcPr>
            <w:tcW w:w="828" w:type="dxa"/>
          </w:tcPr>
          <w:p w14:paraId="42D0B4B4" w14:textId="77777777" w:rsidR="001D05FB" w:rsidRDefault="001D05FB" w:rsidP="001D05FB">
            <w:pPr>
              <w:ind w:left="-264" w:firstLine="264"/>
            </w:pPr>
          </w:p>
        </w:tc>
        <w:tc>
          <w:tcPr>
            <w:tcW w:w="1944" w:type="dxa"/>
          </w:tcPr>
          <w:p w14:paraId="5BB12CBD" w14:textId="77777777" w:rsidR="001D05FB" w:rsidRDefault="001D05FB" w:rsidP="001D05FB"/>
        </w:tc>
        <w:tc>
          <w:tcPr>
            <w:tcW w:w="4716" w:type="dxa"/>
          </w:tcPr>
          <w:p w14:paraId="370E3636" w14:textId="77777777" w:rsidR="001D05FB" w:rsidRDefault="001D05FB" w:rsidP="001D05FB"/>
        </w:tc>
        <w:tc>
          <w:tcPr>
            <w:tcW w:w="1440" w:type="dxa"/>
          </w:tcPr>
          <w:p w14:paraId="37429082" w14:textId="77777777" w:rsidR="001D05FB" w:rsidRDefault="001D05FB" w:rsidP="001D05FB"/>
        </w:tc>
      </w:tr>
      <w:tr w:rsidR="001D05FB" w14:paraId="24CD9CD7" w14:textId="77777777" w:rsidTr="001D05FB">
        <w:tc>
          <w:tcPr>
            <w:tcW w:w="828" w:type="dxa"/>
          </w:tcPr>
          <w:p w14:paraId="36255B35" w14:textId="77777777" w:rsidR="001D05FB" w:rsidRDefault="001D05FB" w:rsidP="001D05FB">
            <w:pPr>
              <w:ind w:left="-264" w:firstLine="264"/>
            </w:pPr>
          </w:p>
        </w:tc>
        <w:tc>
          <w:tcPr>
            <w:tcW w:w="1944" w:type="dxa"/>
          </w:tcPr>
          <w:p w14:paraId="5228D3B9" w14:textId="77777777" w:rsidR="001D05FB" w:rsidRDefault="001D05FB" w:rsidP="001D05FB"/>
        </w:tc>
        <w:tc>
          <w:tcPr>
            <w:tcW w:w="4716" w:type="dxa"/>
          </w:tcPr>
          <w:p w14:paraId="034F4763" w14:textId="77777777" w:rsidR="001D05FB" w:rsidRDefault="001D05FB" w:rsidP="001D05FB"/>
        </w:tc>
        <w:tc>
          <w:tcPr>
            <w:tcW w:w="1440" w:type="dxa"/>
          </w:tcPr>
          <w:p w14:paraId="13725904" w14:textId="77777777" w:rsidR="001D05FB" w:rsidRDefault="001D05FB" w:rsidP="001D05FB"/>
        </w:tc>
      </w:tr>
      <w:tr w:rsidR="001D05FB" w14:paraId="282226FC" w14:textId="77777777" w:rsidTr="001D05FB">
        <w:tc>
          <w:tcPr>
            <w:tcW w:w="828" w:type="dxa"/>
          </w:tcPr>
          <w:p w14:paraId="7F0698ED" w14:textId="77777777" w:rsidR="001D05FB" w:rsidRDefault="001D05FB" w:rsidP="001D05FB">
            <w:pPr>
              <w:ind w:left="-264" w:firstLine="264"/>
            </w:pPr>
          </w:p>
        </w:tc>
        <w:tc>
          <w:tcPr>
            <w:tcW w:w="1944" w:type="dxa"/>
          </w:tcPr>
          <w:p w14:paraId="3B25BE79" w14:textId="77777777" w:rsidR="001D05FB" w:rsidRDefault="001D05FB" w:rsidP="001D05FB"/>
        </w:tc>
        <w:tc>
          <w:tcPr>
            <w:tcW w:w="4716" w:type="dxa"/>
          </w:tcPr>
          <w:p w14:paraId="320903E5" w14:textId="77777777" w:rsidR="001D05FB" w:rsidRPr="00E3462E" w:rsidRDefault="001D05FB" w:rsidP="001D05FB"/>
        </w:tc>
        <w:tc>
          <w:tcPr>
            <w:tcW w:w="1440" w:type="dxa"/>
          </w:tcPr>
          <w:p w14:paraId="1EE73D2A" w14:textId="77777777" w:rsidR="001D05FB" w:rsidRDefault="001D05FB" w:rsidP="001D05FB"/>
        </w:tc>
      </w:tr>
      <w:tr w:rsidR="001D05FB" w14:paraId="03F230FE" w14:textId="77777777" w:rsidTr="001D05FB">
        <w:tc>
          <w:tcPr>
            <w:tcW w:w="828" w:type="dxa"/>
          </w:tcPr>
          <w:p w14:paraId="413E6A43" w14:textId="77777777" w:rsidR="001D05FB" w:rsidRDefault="001D05FB" w:rsidP="001D05FB">
            <w:pPr>
              <w:ind w:left="-264" w:firstLine="264"/>
            </w:pPr>
          </w:p>
        </w:tc>
        <w:tc>
          <w:tcPr>
            <w:tcW w:w="1944" w:type="dxa"/>
          </w:tcPr>
          <w:p w14:paraId="127F6894" w14:textId="77777777" w:rsidR="001D05FB" w:rsidRDefault="001D05FB" w:rsidP="001D05FB"/>
        </w:tc>
        <w:tc>
          <w:tcPr>
            <w:tcW w:w="4716" w:type="dxa"/>
          </w:tcPr>
          <w:p w14:paraId="3CDBC03F" w14:textId="77777777" w:rsidR="001D05FB" w:rsidRDefault="001D05FB" w:rsidP="001D05FB"/>
        </w:tc>
        <w:tc>
          <w:tcPr>
            <w:tcW w:w="1440" w:type="dxa"/>
          </w:tcPr>
          <w:p w14:paraId="556AF97E" w14:textId="77777777" w:rsidR="001D05FB" w:rsidRDefault="001D05FB" w:rsidP="001D05FB"/>
        </w:tc>
      </w:tr>
      <w:tr w:rsidR="001D05FB" w14:paraId="0E8864AB" w14:textId="77777777" w:rsidTr="001D05FB">
        <w:tc>
          <w:tcPr>
            <w:tcW w:w="828" w:type="dxa"/>
          </w:tcPr>
          <w:p w14:paraId="7D4E280F" w14:textId="77777777" w:rsidR="001D05FB" w:rsidRDefault="001D05FB" w:rsidP="001D05FB">
            <w:pPr>
              <w:ind w:left="-264" w:firstLine="264"/>
            </w:pPr>
          </w:p>
        </w:tc>
        <w:tc>
          <w:tcPr>
            <w:tcW w:w="1944" w:type="dxa"/>
          </w:tcPr>
          <w:p w14:paraId="3A63B299" w14:textId="77777777" w:rsidR="001D05FB" w:rsidRDefault="001D05FB" w:rsidP="001D05FB"/>
        </w:tc>
        <w:tc>
          <w:tcPr>
            <w:tcW w:w="4716" w:type="dxa"/>
          </w:tcPr>
          <w:p w14:paraId="1DC767D5" w14:textId="77777777" w:rsidR="001D05FB" w:rsidRDefault="001D05FB" w:rsidP="001D05FB"/>
        </w:tc>
        <w:tc>
          <w:tcPr>
            <w:tcW w:w="1440" w:type="dxa"/>
          </w:tcPr>
          <w:p w14:paraId="05E71E77" w14:textId="77777777" w:rsidR="001D05FB" w:rsidRDefault="001D05FB" w:rsidP="001D05FB"/>
        </w:tc>
      </w:tr>
      <w:tr w:rsidR="001D05FB" w14:paraId="5176591B" w14:textId="77777777" w:rsidTr="001D05FB">
        <w:tc>
          <w:tcPr>
            <w:tcW w:w="828" w:type="dxa"/>
          </w:tcPr>
          <w:p w14:paraId="218AB8C2" w14:textId="77777777" w:rsidR="001D05FB" w:rsidRDefault="001D05FB" w:rsidP="001D05FB">
            <w:pPr>
              <w:ind w:left="-264" w:firstLine="264"/>
            </w:pPr>
          </w:p>
        </w:tc>
        <w:tc>
          <w:tcPr>
            <w:tcW w:w="1944" w:type="dxa"/>
          </w:tcPr>
          <w:p w14:paraId="61DEACA3" w14:textId="77777777" w:rsidR="001D05FB" w:rsidRDefault="001D05FB" w:rsidP="001D05FB"/>
        </w:tc>
        <w:tc>
          <w:tcPr>
            <w:tcW w:w="4716" w:type="dxa"/>
          </w:tcPr>
          <w:p w14:paraId="3691D1F7" w14:textId="77777777" w:rsidR="001D05FB" w:rsidRDefault="001D05FB" w:rsidP="001D05FB"/>
        </w:tc>
        <w:tc>
          <w:tcPr>
            <w:tcW w:w="1440" w:type="dxa"/>
          </w:tcPr>
          <w:p w14:paraId="1330C806" w14:textId="77777777" w:rsidR="001D05FB" w:rsidRDefault="001D05FB" w:rsidP="001D05FB"/>
        </w:tc>
      </w:tr>
      <w:tr w:rsidR="001D05FB" w14:paraId="6D45EB40" w14:textId="77777777" w:rsidTr="001D05FB">
        <w:tc>
          <w:tcPr>
            <w:tcW w:w="828" w:type="dxa"/>
          </w:tcPr>
          <w:p w14:paraId="44455339" w14:textId="77777777" w:rsidR="001D05FB" w:rsidRDefault="001D05FB" w:rsidP="001D05FB">
            <w:pPr>
              <w:ind w:left="-264" w:firstLine="264"/>
            </w:pPr>
          </w:p>
        </w:tc>
        <w:tc>
          <w:tcPr>
            <w:tcW w:w="1944" w:type="dxa"/>
          </w:tcPr>
          <w:p w14:paraId="3296998F" w14:textId="77777777" w:rsidR="001D05FB" w:rsidRDefault="001D05FB" w:rsidP="001D05FB"/>
        </w:tc>
        <w:tc>
          <w:tcPr>
            <w:tcW w:w="4716" w:type="dxa"/>
          </w:tcPr>
          <w:p w14:paraId="568DD359" w14:textId="77777777" w:rsidR="001D05FB" w:rsidRDefault="001D05FB" w:rsidP="001D05FB"/>
        </w:tc>
        <w:tc>
          <w:tcPr>
            <w:tcW w:w="1440" w:type="dxa"/>
          </w:tcPr>
          <w:p w14:paraId="19F1D35A" w14:textId="77777777" w:rsidR="001D05FB" w:rsidRDefault="001D05FB" w:rsidP="001D05FB"/>
        </w:tc>
      </w:tr>
      <w:tr w:rsidR="001D05FB" w14:paraId="0E972413" w14:textId="77777777" w:rsidTr="001D05FB">
        <w:tc>
          <w:tcPr>
            <w:tcW w:w="828" w:type="dxa"/>
          </w:tcPr>
          <w:p w14:paraId="2E5EE200" w14:textId="77777777" w:rsidR="001D05FB" w:rsidRDefault="001D05FB" w:rsidP="001D05FB">
            <w:pPr>
              <w:ind w:left="-264" w:firstLine="264"/>
            </w:pPr>
          </w:p>
        </w:tc>
        <w:tc>
          <w:tcPr>
            <w:tcW w:w="1944" w:type="dxa"/>
          </w:tcPr>
          <w:p w14:paraId="0910D546" w14:textId="77777777" w:rsidR="001D05FB" w:rsidRDefault="001D05FB" w:rsidP="001D05FB"/>
        </w:tc>
        <w:tc>
          <w:tcPr>
            <w:tcW w:w="4716" w:type="dxa"/>
          </w:tcPr>
          <w:p w14:paraId="65D2858A" w14:textId="77777777" w:rsidR="001D05FB" w:rsidRDefault="001D05FB" w:rsidP="001D05FB"/>
        </w:tc>
        <w:tc>
          <w:tcPr>
            <w:tcW w:w="1440" w:type="dxa"/>
          </w:tcPr>
          <w:p w14:paraId="5859F84A" w14:textId="77777777" w:rsidR="001D05FB" w:rsidRDefault="001D05FB" w:rsidP="001D05FB"/>
        </w:tc>
      </w:tr>
    </w:tbl>
    <w:p w14:paraId="574FA3AD" w14:textId="77777777" w:rsidR="001D05FB" w:rsidRDefault="001D05FB" w:rsidP="001D05FB">
      <w:pPr>
        <w:pStyle w:val="Orionreportheader1"/>
        <w:numPr>
          <w:ilvl w:val="0"/>
          <w:numId w:val="0"/>
        </w:numPr>
        <w:ind w:hanging="432"/>
      </w:pPr>
      <w:r w:rsidRPr="00342634">
        <w:br w:type="page"/>
      </w:r>
    </w:p>
    <w:p w14:paraId="2546F539" w14:textId="77777777" w:rsidR="005D6B24" w:rsidRDefault="005D6B24" w:rsidP="00A9460D">
      <w:pPr>
        <w:pStyle w:val="Orionreportheader1"/>
      </w:pPr>
      <w:r>
        <w:lastRenderedPageBreak/>
        <w:t>Introduction</w:t>
      </w:r>
    </w:p>
    <w:p w14:paraId="6752182A" w14:textId="33195579" w:rsidR="00C42646" w:rsidRPr="000A41EC" w:rsidRDefault="00C70E1E" w:rsidP="00C42646">
      <w:pPr>
        <w:jc w:val="both"/>
      </w:pPr>
      <w:r w:rsidRPr="00C70E1E">
        <w:t>This Software Requirement Specification (SRS) document outlines the specifications for a Python application interfacing with an Arduino device. The software is designed for data acquisition, visualization, and storage. The data being measured include current, voltage, and power, obtained from sensors connected to the Arduino.</w:t>
      </w:r>
    </w:p>
    <w:p w14:paraId="0D17EE6B" w14:textId="77777777" w:rsidR="00565AE0" w:rsidRDefault="00565AE0" w:rsidP="00A9460D">
      <w:pPr>
        <w:pStyle w:val="Orionreportheader1"/>
      </w:pPr>
      <w:r>
        <w:t>System overview</w:t>
      </w:r>
    </w:p>
    <w:p w14:paraId="684D7657" w14:textId="5F2BE9C2" w:rsidR="00C42646" w:rsidRPr="000A41EC" w:rsidRDefault="00771EF2" w:rsidP="00C42646">
      <w:pPr>
        <w:jc w:val="both"/>
        <w:rPr>
          <w:b/>
          <w:bCs/>
        </w:rPr>
      </w:pPr>
      <w:r w:rsidRPr="00771EF2">
        <w:t>The system consists of an Arduino microcontroller and a computer running a Python-based GUI. The Arduino collects data from its environment through its sensors and sends it to the Python application over a serial connection. The Python application processes this data, visualizes it in real-time, and provides the user with controls to manage data collection and visualization.</w:t>
      </w:r>
    </w:p>
    <w:p w14:paraId="433440DA" w14:textId="34F3C8FF" w:rsidR="00B74797" w:rsidRDefault="00B74797" w:rsidP="00EE6FA5">
      <w:pPr>
        <w:pStyle w:val="Orionreportheader1"/>
      </w:pPr>
      <w:r>
        <w:t>Operating environment</w:t>
      </w:r>
    </w:p>
    <w:p w14:paraId="6AC5663E" w14:textId="3743D76F" w:rsidR="00C42646" w:rsidRPr="000A41EC" w:rsidRDefault="00771EF2" w:rsidP="00771EF2">
      <w:pPr>
        <w:spacing w:after="160" w:line="259" w:lineRule="auto"/>
        <w:jc w:val="both"/>
      </w:pPr>
      <w:r w:rsidRPr="00771EF2">
        <w:t>The software is designed to run on a computer with a modern operating system (Windows, macOS, Linux) with Python 3.x installed. The PyQt library is required for the GUI. The computer should be equipped with a USB port to connect the Arduino device. The Arduino device should have the provided sketch loaded and running.</w:t>
      </w:r>
    </w:p>
    <w:p w14:paraId="3E8BBC62" w14:textId="40A7BE37" w:rsidR="003275E1" w:rsidRDefault="00E03D2A" w:rsidP="003275E1">
      <w:pPr>
        <w:pStyle w:val="Orionreportheader1"/>
      </w:pPr>
      <w:r>
        <w:t>Functional Requirement</w:t>
      </w:r>
      <w:r w:rsidR="00225B05">
        <w:t>s</w:t>
      </w:r>
      <w:r w:rsidR="00FC158F">
        <w:t xml:space="preserve"> (Responsibilities)</w:t>
      </w:r>
    </w:p>
    <w:p w14:paraId="6FD03244" w14:textId="77777777" w:rsidR="003275E1" w:rsidRDefault="003275E1" w:rsidP="003275E1">
      <w:pPr>
        <w:numPr>
          <w:ilvl w:val="0"/>
          <w:numId w:val="30"/>
        </w:numPr>
        <w:spacing w:after="160" w:line="259" w:lineRule="auto"/>
        <w:jc w:val="both"/>
      </w:pPr>
      <w:r>
        <w:t>The software shall establish a serial connection with the Arduino device over a specified COM port and baud rate.</w:t>
      </w:r>
    </w:p>
    <w:p w14:paraId="21254986" w14:textId="77777777" w:rsidR="003275E1" w:rsidRDefault="003275E1" w:rsidP="003275E1">
      <w:pPr>
        <w:numPr>
          <w:ilvl w:val="0"/>
          <w:numId w:val="30"/>
        </w:numPr>
        <w:spacing w:after="160" w:line="259" w:lineRule="auto"/>
        <w:jc w:val="both"/>
      </w:pPr>
      <w:r>
        <w:t>The software shall provide the user with an option to refresh the list of available COM ports.</w:t>
      </w:r>
    </w:p>
    <w:p w14:paraId="2E826608" w14:textId="77777777" w:rsidR="003275E1" w:rsidRDefault="003275E1" w:rsidP="003275E1">
      <w:pPr>
        <w:numPr>
          <w:ilvl w:val="0"/>
          <w:numId w:val="30"/>
        </w:numPr>
        <w:spacing w:after="160" w:line="259" w:lineRule="auto"/>
        <w:jc w:val="both"/>
      </w:pPr>
      <w:r>
        <w:t>The software shall provide controls to start and stop data collection.</w:t>
      </w:r>
    </w:p>
    <w:p w14:paraId="5B911E44" w14:textId="77777777" w:rsidR="003275E1" w:rsidRDefault="003275E1" w:rsidP="003275E1">
      <w:pPr>
        <w:numPr>
          <w:ilvl w:val="0"/>
          <w:numId w:val="30"/>
        </w:numPr>
        <w:spacing w:after="160" w:line="259" w:lineRule="auto"/>
        <w:jc w:val="both"/>
      </w:pPr>
      <w:r>
        <w:t>The software shall display raw data from the Arduino device in a dedicated section of the GUI.</w:t>
      </w:r>
    </w:p>
    <w:p w14:paraId="6942FCFA" w14:textId="77777777" w:rsidR="003275E1" w:rsidRDefault="003275E1" w:rsidP="003275E1">
      <w:pPr>
        <w:numPr>
          <w:ilvl w:val="0"/>
          <w:numId w:val="30"/>
        </w:numPr>
        <w:spacing w:after="160" w:line="259" w:lineRule="auto"/>
        <w:jc w:val="both"/>
      </w:pPr>
      <w:r>
        <w:t>The software shall visualize the collected current and voltage data in real-time on two separate graphs.</w:t>
      </w:r>
    </w:p>
    <w:p w14:paraId="49F000B3" w14:textId="77777777" w:rsidR="003275E1" w:rsidRDefault="003275E1" w:rsidP="003275E1">
      <w:pPr>
        <w:numPr>
          <w:ilvl w:val="0"/>
          <w:numId w:val="30"/>
        </w:numPr>
        <w:spacing w:after="160" w:line="259" w:lineRule="auto"/>
        <w:jc w:val="both"/>
      </w:pPr>
      <w:r>
        <w:t>The software shall provide an option to save the raw, current, and voltage data to a file on disk.</w:t>
      </w:r>
    </w:p>
    <w:p w14:paraId="1757B2DD" w14:textId="77777777" w:rsidR="003275E1" w:rsidRDefault="003275E1" w:rsidP="003275E1">
      <w:pPr>
        <w:numPr>
          <w:ilvl w:val="0"/>
          <w:numId w:val="30"/>
        </w:numPr>
        <w:spacing w:after="160" w:line="259" w:lineRule="auto"/>
        <w:jc w:val="both"/>
      </w:pPr>
      <w:r>
        <w:t>The software shall provide an option to load previously saved data from a file on disk and display it on the graphs.</w:t>
      </w:r>
    </w:p>
    <w:p w14:paraId="1A7587FA" w14:textId="77777777" w:rsidR="003275E1" w:rsidRDefault="003275E1" w:rsidP="003275E1">
      <w:pPr>
        <w:numPr>
          <w:ilvl w:val="0"/>
          <w:numId w:val="30"/>
        </w:numPr>
        <w:spacing w:after="160" w:line="259" w:lineRule="auto"/>
        <w:jc w:val="both"/>
      </w:pPr>
      <w:r>
        <w:t>The software shall provide an option to save the current state of the graphs as an image file.</w:t>
      </w:r>
    </w:p>
    <w:p w14:paraId="29EE446F" w14:textId="77777777" w:rsidR="003275E1" w:rsidRDefault="003275E1" w:rsidP="003275E1">
      <w:pPr>
        <w:numPr>
          <w:ilvl w:val="0"/>
          <w:numId w:val="30"/>
        </w:numPr>
        <w:spacing w:after="160" w:line="259" w:lineRule="auto"/>
        <w:jc w:val="both"/>
      </w:pPr>
      <w:r>
        <w:t>The software shall provide an option for the user to set the sample rate of data collection.</w:t>
      </w:r>
    </w:p>
    <w:p w14:paraId="34C41C29" w14:textId="77777777" w:rsidR="003275E1" w:rsidRDefault="003275E1" w:rsidP="003275E1">
      <w:pPr>
        <w:numPr>
          <w:ilvl w:val="0"/>
          <w:numId w:val="30"/>
        </w:numPr>
        <w:spacing w:after="160" w:line="259" w:lineRule="auto"/>
        <w:jc w:val="both"/>
      </w:pPr>
      <w:r>
        <w:lastRenderedPageBreak/>
        <w:t>The software shall automatically adjust the y-axis scale of the plot based on the data if the autoscale option is checked.</w:t>
      </w:r>
    </w:p>
    <w:p w14:paraId="62790F75" w14:textId="77777777" w:rsidR="003275E1" w:rsidRDefault="003275E1" w:rsidP="003275E1">
      <w:pPr>
        <w:numPr>
          <w:ilvl w:val="0"/>
          <w:numId w:val="30"/>
        </w:numPr>
        <w:spacing w:after="160" w:line="259" w:lineRule="auto"/>
        <w:jc w:val="both"/>
      </w:pPr>
      <w:r>
        <w:t>The software shall provide an option to synchronize the X- and Y-axes of the two plots.</w:t>
      </w:r>
    </w:p>
    <w:p w14:paraId="5952EF0B" w14:textId="77777777" w:rsidR="003275E1" w:rsidRDefault="003275E1" w:rsidP="003275E1">
      <w:pPr>
        <w:numPr>
          <w:ilvl w:val="0"/>
          <w:numId w:val="30"/>
        </w:numPr>
        <w:spacing w:after="160" w:line="259" w:lineRule="auto"/>
        <w:jc w:val="both"/>
      </w:pPr>
      <w:r>
        <w:t>The software shall provide an option to clear the data displayed on the plots.</w:t>
      </w:r>
    </w:p>
    <w:p w14:paraId="5DA95648" w14:textId="77777777" w:rsidR="003275E1" w:rsidRDefault="003275E1" w:rsidP="003275E1">
      <w:pPr>
        <w:numPr>
          <w:ilvl w:val="0"/>
          <w:numId w:val="30"/>
        </w:numPr>
        <w:spacing w:after="160" w:line="259" w:lineRule="auto"/>
        <w:jc w:val="both"/>
      </w:pPr>
      <w:r>
        <w:t>The software shall provide an option to zoom in and out on the X-axis of the plots.</w:t>
      </w:r>
    </w:p>
    <w:p w14:paraId="445FE777" w14:textId="77777777" w:rsidR="003275E1" w:rsidRDefault="003275E1" w:rsidP="003275E1">
      <w:pPr>
        <w:numPr>
          <w:ilvl w:val="0"/>
          <w:numId w:val="30"/>
        </w:numPr>
        <w:spacing w:after="160" w:line="259" w:lineRule="auto"/>
        <w:jc w:val="both"/>
      </w:pPr>
      <w:r>
        <w:t>The software shall provide an option to save and load configuration settings to/from a file.</w:t>
      </w:r>
    </w:p>
    <w:p w14:paraId="364D8B54" w14:textId="2E3F9BDF" w:rsidR="00C42646" w:rsidRPr="000A41EC" w:rsidRDefault="003275E1" w:rsidP="003275E1">
      <w:pPr>
        <w:numPr>
          <w:ilvl w:val="0"/>
          <w:numId w:val="30"/>
        </w:numPr>
        <w:spacing w:after="160" w:line="259" w:lineRule="auto"/>
        <w:jc w:val="both"/>
      </w:pPr>
      <w:r>
        <w:t>The software shall provide an option to close the application and ensure all resources, such as the serial port, are properly released.</w:t>
      </w:r>
    </w:p>
    <w:p w14:paraId="5759CDF7" w14:textId="6CA5F46B" w:rsidR="0023776D" w:rsidRDefault="00FC158F" w:rsidP="00EE6FA5">
      <w:pPr>
        <w:pStyle w:val="Orionreportheader1"/>
      </w:pPr>
      <w:r>
        <w:t>Users (</w:t>
      </w:r>
      <w:r w:rsidR="0023776D">
        <w:t>Interface</w:t>
      </w:r>
      <w:r>
        <w:t>)</w:t>
      </w:r>
      <w:r w:rsidR="0023776D">
        <w:t xml:space="preserve"> requirements</w:t>
      </w:r>
    </w:p>
    <w:p w14:paraId="4DB648D4" w14:textId="77777777" w:rsidR="00B13549" w:rsidRDefault="00B13549" w:rsidP="00B13549">
      <w:pPr>
        <w:spacing w:after="160" w:line="259" w:lineRule="auto"/>
        <w:ind w:left="720"/>
        <w:jc w:val="both"/>
      </w:pPr>
      <w:r>
        <w:t>User:</w:t>
      </w:r>
    </w:p>
    <w:p w14:paraId="6514C2CE" w14:textId="77777777" w:rsidR="00B13549" w:rsidRDefault="00B13549" w:rsidP="00B13549">
      <w:pPr>
        <w:numPr>
          <w:ilvl w:val="0"/>
          <w:numId w:val="32"/>
        </w:numPr>
        <w:spacing w:after="160" w:line="259" w:lineRule="auto"/>
        <w:jc w:val="both"/>
      </w:pPr>
      <w:r>
        <w:t>The user should be proficient in using GUI applications.</w:t>
      </w:r>
    </w:p>
    <w:p w14:paraId="68825836" w14:textId="77777777" w:rsidR="00B13549" w:rsidRDefault="00B13549" w:rsidP="00B13549">
      <w:pPr>
        <w:numPr>
          <w:ilvl w:val="0"/>
          <w:numId w:val="32"/>
        </w:numPr>
        <w:spacing w:after="160" w:line="259" w:lineRule="auto"/>
        <w:jc w:val="both"/>
      </w:pPr>
      <w:r>
        <w:t>The user should have a basic understanding of Arduino, its sensors, and the data they provide.</w:t>
      </w:r>
    </w:p>
    <w:p w14:paraId="6B7F07BA" w14:textId="77777777" w:rsidR="00B13549" w:rsidRDefault="00B13549" w:rsidP="00B13549">
      <w:pPr>
        <w:numPr>
          <w:ilvl w:val="0"/>
          <w:numId w:val="32"/>
        </w:numPr>
        <w:spacing w:after="160" w:line="259" w:lineRule="auto"/>
        <w:jc w:val="both"/>
      </w:pPr>
      <w:r>
        <w:t>The user should have basic skills to connect the Arduino device to the computer.</w:t>
      </w:r>
    </w:p>
    <w:p w14:paraId="03584AEF" w14:textId="77777777" w:rsidR="00B13549" w:rsidRDefault="00B13549" w:rsidP="00B13549">
      <w:pPr>
        <w:spacing w:after="160" w:line="259" w:lineRule="auto"/>
        <w:ind w:left="720"/>
        <w:jc w:val="both"/>
      </w:pPr>
      <w:r>
        <w:t>Input:</w:t>
      </w:r>
    </w:p>
    <w:p w14:paraId="6D3F56B6" w14:textId="77777777" w:rsidR="00B13549" w:rsidRDefault="00B13549" w:rsidP="00B13549">
      <w:pPr>
        <w:numPr>
          <w:ilvl w:val="0"/>
          <w:numId w:val="32"/>
        </w:numPr>
        <w:spacing w:after="160" w:line="259" w:lineRule="auto"/>
        <w:jc w:val="both"/>
      </w:pPr>
      <w:r>
        <w:t>User interactions with the GUI: connect/disconnect to the Arduino, start/stop data collection, set the sample rate, save/load data, synchronize, zoom in/out on the graphs, and so on.</w:t>
      </w:r>
    </w:p>
    <w:p w14:paraId="31EE848C" w14:textId="77777777" w:rsidR="00B13549" w:rsidRDefault="00B13549" w:rsidP="00B13549">
      <w:pPr>
        <w:numPr>
          <w:ilvl w:val="0"/>
          <w:numId w:val="32"/>
        </w:numPr>
        <w:spacing w:after="160" w:line="259" w:lineRule="auto"/>
        <w:jc w:val="both"/>
      </w:pPr>
      <w:r>
        <w:t>User can also input data files for loading previously saved data.</w:t>
      </w:r>
    </w:p>
    <w:p w14:paraId="265FAF3A" w14:textId="77777777" w:rsidR="00B13549" w:rsidRDefault="00B13549" w:rsidP="00B13549">
      <w:pPr>
        <w:spacing w:after="160" w:line="259" w:lineRule="auto"/>
        <w:ind w:left="720"/>
        <w:jc w:val="both"/>
      </w:pPr>
      <w:r>
        <w:t>Output:</w:t>
      </w:r>
    </w:p>
    <w:p w14:paraId="744BBB14" w14:textId="77777777" w:rsidR="00B13549" w:rsidRDefault="00B13549" w:rsidP="00B13549">
      <w:pPr>
        <w:numPr>
          <w:ilvl w:val="0"/>
          <w:numId w:val="32"/>
        </w:numPr>
        <w:spacing w:after="160" w:line="259" w:lineRule="auto"/>
        <w:jc w:val="both"/>
      </w:pPr>
      <w:r>
        <w:t>The primary output is the real-time visualization of the data collected from the Arduino device.</w:t>
      </w:r>
    </w:p>
    <w:p w14:paraId="1D0918AD" w14:textId="472F152A" w:rsidR="00C42646" w:rsidRPr="000A41EC" w:rsidRDefault="00B13549" w:rsidP="00B13549">
      <w:pPr>
        <w:numPr>
          <w:ilvl w:val="0"/>
          <w:numId w:val="32"/>
        </w:numPr>
        <w:spacing w:after="160" w:line="259" w:lineRule="auto"/>
        <w:jc w:val="both"/>
      </w:pPr>
      <w:r>
        <w:t>The software can also output data files when the user chooses to save the data.</w:t>
      </w:r>
    </w:p>
    <w:p w14:paraId="540C3A5E" w14:textId="7FD9CA52" w:rsidR="009B4EF6" w:rsidRDefault="009B4EF6" w:rsidP="00EE6FA5">
      <w:pPr>
        <w:pStyle w:val="Orionreportheader2"/>
      </w:pPr>
      <w:r>
        <w:t>Use cases</w:t>
      </w:r>
    </w:p>
    <w:p w14:paraId="41EC7200" w14:textId="77777777" w:rsidR="00D4602E" w:rsidRPr="00D4602E" w:rsidRDefault="00D4602E" w:rsidP="00D4602E">
      <w:pPr>
        <w:numPr>
          <w:ilvl w:val="0"/>
          <w:numId w:val="31"/>
        </w:numPr>
        <w:spacing w:after="160" w:line="259" w:lineRule="auto"/>
        <w:jc w:val="both"/>
        <w:rPr>
          <w:b/>
          <w:bCs/>
        </w:rPr>
      </w:pPr>
      <w:r w:rsidRPr="00D4602E">
        <w:rPr>
          <w:b/>
          <w:bCs/>
        </w:rPr>
        <w:t>Use Case 1: Connect to Arduino</w:t>
      </w:r>
    </w:p>
    <w:p w14:paraId="38A697BA" w14:textId="22980AC0" w:rsidR="00D4602E" w:rsidRPr="00D4602E" w:rsidRDefault="00D4602E" w:rsidP="00D4602E">
      <w:pPr>
        <w:spacing w:after="160" w:line="259" w:lineRule="auto"/>
        <w:ind w:left="720"/>
        <w:jc w:val="both"/>
      </w:pPr>
      <w:r w:rsidRPr="00D4602E">
        <w:t>User selects the appropriate COM port and baud rate and clicks on the Connect button.</w:t>
      </w:r>
      <w:r w:rsidRPr="00D4602E">
        <w:br/>
      </w:r>
      <w:r w:rsidRPr="00D4602E">
        <w:lastRenderedPageBreak/>
        <w:t>The software establishes a connection with the Arduino device and updates the connection status.</w:t>
      </w:r>
    </w:p>
    <w:p w14:paraId="34D0336D" w14:textId="77777777" w:rsidR="00D4602E" w:rsidRPr="00D4602E" w:rsidRDefault="00D4602E" w:rsidP="00D4602E">
      <w:pPr>
        <w:numPr>
          <w:ilvl w:val="0"/>
          <w:numId w:val="31"/>
        </w:numPr>
        <w:spacing w:after="160" w:line="259" w:lineRule="auto"/>
        <w:jc w:val="both"/>
        <w:rPr>
          <w:b/>
          <w:bCs/>
        </w:rPr>
      </w:pPr>
      <w:r w:rsidRPr="00D4602E">
        <w:rPr>
          <w:b/>
          <w:bCs/>
        </w:rPr>
        <w:t>Use Case 2: Start Data Collection</w:t>
      </w:r>
    </w:p>
    <w:p w14:paraId="2770160F" w14:textId="41451B33" w:rsidR="00D4602E" w:rsidRPr="00D4602E" w:rsidRDefault="00D4602E" w:rsidP="00D4602E">
      <w:pPr>
        <w:spacing w:after="160" w:line="259" w:lineRule="auto"/>
        <w:ind w:left="720"/>
        <w:jc w:val="both"/>
      </w:pPr>
      <w:r w:rsidRPr="00D4602E">
        <w:t>User clicks on the Start Data Collection button.</w:t>
      </w:r>
      <w:r w:rsidRPr="00D4602E">
        <w:br/>
      </w:r>
      <w:r w:rsidRPr="00D4602E">
        <w:t>The software starts collecting data from the Arduino and visualizes it in real-time.</w:t>
      </w:r>
    </w:p>
    <w:p w14:paraId="120AF280" w14:textId="77777777" w:rsidR="00D4602E" w:rsidRPr="00D4602E" w:rsidRDefault="00D4602E" w:rsidP="00D4602E">
      <w:pPr>
        <w:numPr>
          <w:ilvl w:val="0"/>
          <w:numId w:val="31"/>
        </w:numPr>
        <w:spacing w:after="160" w:line="259" w:lineRule="auto"/>
        <w:jc w:val="both"/>
        <w:rPr>
          <w:b/>
          <w:bCs/>
        </w:rPr>
      </w:pPr>
      <w:r w:rsidRPr="00D4602E">
        <w:rPr>
          <w:b/>
          <w:bCs/>
        </w:rPr>
        <w:t>Use Case 3: Save Collected Data</w:t>
      </w:r>
    </w:p>
    <w:p w14:paraId="01E45FAA" w14:textId="09F21C4E" w:rsidR="00D4602E" w:rsidRPr="00D4602E" w:rsidRDefault="00D4602E" w:rsidP="00D4602E">
      <w:pPr>
        <w:spacing w:after="160" w:line="259" w:lineRule="auto"/>
        <w:ind w:left="720"/>
        <w:jc w:val="both"/>
      </w:pPr>
      <w:r w:rsidRPr="00D4602E">
        <w:t>User clicks on the Save Data button.</w:t>
      </w:r>
      <w:r w:rsidRPr="00D4602E">
        <w:br/>
      </w:r>
      <w:r w:rsidRPr="00D4602E">
        <w:t>The software prompts the user for a filename and location and saves the collected data to the specified file.</w:t>
      </w:r>
    </w:p>
    <w:p w14:paraId="3136AC7D" w14:textId="77777777" w:rsidR="00D4602E" w:rsidRPr="00D4602E" w:rsidRDefault="00D4602E" w:rsidP="00D4602E">
      <w:pPr>
        <w:numPr>
          <w:ilvl w:val="0"/>
          <w:numId w:val="31"/>
        </w:numPr>
        <w:spacing w:after="160" w:line="259" w:lineRule="auto"/>
        <w:jc w:val="both"/>
        <w:rPr>
          <w:b/>
          <w:bCs/>
        </w:rPr>
      </w:pPr>
      <w:r w:rsidRPr="00D4602E">
        <w:rPr>
          <w:b/>
          <w:bCs/>
        </w:rPr>
        <w:t>Use Case 4: Load and Visualize Previously Saved Data</w:t>
      </w:r>
    </w:p>
    <w:p w14:paraId="5DACC4B0" w14:textId="2CD136B0" w:rsidR="00C42646" w:rsidRPr="00D4602E" w:rsidRDefault="00D4602E" w:rsidP="00D4602E">
      <w:pPr>
        <w:spacing w:after="160" w:line="259" w:lineRule="auto"/>
        <w:ind w:left="720"/>
        <w:jc w:val="both"/>
      </w:pPr>
      <w:r w:rsidRPr="00D4602E">
        <w:t>User clicks on the Load Data button and selects a previously saved data file.</w:t>
      </w:r>
      <w:r w:rsidRPr="00D4602E">
        <w:br/>
      </w:r>
      <w:r w:rsidRPr="00D4602E">
        <w:t>The software loads the data from the file and visualizes it on the graphs.</w:t>
      </w:r>
    </w:p>
    <w:p w14:paraId="4171393A" w14:textId="199166E3" w:rsidR="0023776D" w:rsidRDefault="0023776D" w:rsidP="00EE6FA5">
      <w:pPr>
        <w:pStyle w:val="Orionreportheader1"/>
      </w:pPr>
      <w:r>
        <w:t>Database requirements</w:t>
      </w:r>
    </w:p>
    <w:p w14:paraId="1094B4CB" w14:textId="3827F5D8" w:rsidR="00C42646" w:rsidRPr="000A41EC" w:rsidRDefault="008B0B89" w:rsidP="00C42646">
      <w:pPr>
        <w:jc w:val="both"/>
      </w:pPr>
      <w:r w:rsidRPr="008B0B89">
        <w:t>The application does not interact with a traditional database. All data is temporarily stored in memory while the application is running and can be saved to or loaded from files on disk</w:t>
      </w:r>
      <w:r w:rsidR="00C42646" w:rsidRPr="000A41EC">
        <w:t>.</w:t>
      </w:r>
    </w:p>
    <w:p w14:paraId="2CB1D612" w14:textId="43ACDBDF" w:rsidR="00F07C6C" w:rsidRDefault="00F07C6C" w:rsidP="00EE6FA5">
      <w:pPr>
        <w:pStyle w:val="Orionreportheader1"/>
      </w:pPr>
      <w:r>
        <w:t>Test</w:t>
      </w:r>
      <w:r w:rsidR="00966BEB">
        <w:t>ability</w:t>
      </w:r>
      <w:r>
        <w:t xml:space="preserve"> requirements</w:t>
      </w:r>
    </w:p>
    <w:p w14:paraId="2CF02326" w14:textId="60CD7C34" w:rsidR="00C42646" w:rsidRPr="000A41EC" w:rsidRDefault="0093429E" w:rsidP="00C42646">
      <w:pPr>
        <w:jc w:val="both"/>
      </w:pPr>
      <w:r w:rsidRPr="0093429E">
        <w:t>The Python-PyQt application should include unit tests for its various functions. The Arduino device can be tested independently to ensure it is correctly collecting and transmitting data.</w:t>
      </w:r>
    </w:p>
    <w:p w14:paraId="4ADBAD7B" w14:textId="503DDB00" w:rsidR="00F07C6C" w:rsidRDefault="00F07C6C" w:rsidP="006B1A27">
      <w:pPr>
        <w:pStyle w:val="Orionreportheader1"/>
      </w:pPr>
      <w:r>
        <w:t>Logging requirements</w:t>
      </w:r>
    </w:p>
    <w:p w14:paraId="3D313FC4" w14:textId="51C4F286" w:rsidR="00C42646" w:rsidRPr="000A41EC" w:rsidRDefault="00A6475F" w:rsidP="00C42646">
      <w:pPr>
        <w:jc w:val="both"/>
      </w:pPr>
      <w:r w:rsidRPr="00A6475F">
        <w:t>All interactions with the Arduino device, such as connecting, disconnecting, and any errors, should be logged to a text box within the GUI. This raw data view provides the user with a detailed history of the Arduino data and any important system events.</w:t>
      </w:r>
    </w:p>
    <w:p w14:paraId="6D79C348" w14:textId="5797250A" w:rsidR="001131BF" w:rsidRDefault="00CD7AE5" w:rsidP="007F4604">
      <w:pPr>
        <w:pStyle w:val="Orionreportheader1"/>
      </w:pPr>
      <w:r>
        <w:t>Manufacturing</w:t>
      </w:r>
      <w:r w:rsidR="001131BF">
        <w:t xml:space="preserve"> requirement</w:t>
      </w:r>
    </w:p>
    <w:p w14:paraId="52BDD174" w14:textId="77777777" w:rsidR="00C42646" w:rsidRPr="000A41EC" w:rsidRDefault="00C42646" w:rsidP="00C42646">
      <w:pPr>
        <w:jc w:val="both"/>
      </w:pPr>
      <w:r w:rsidRPr="000A41EC">
        <w:t>No specific manufacturing requirements are needed for this extension.</w:t>
      </w:r>
    </w:p>
    <w:p w14:paraId="6411E5E5" w14:textId="1899AEA8" w:rsidR="009F003C" w:rsidRPr="00AD58D4" w:rsidRDefault="009F003C" w:rsidP="009F003C">
      <w:pPr>
        <w:pStyle w:val="Orionbodytext"/>
        <w:rPr>
          <w:color w:val="808080" w:themeColor="background1" w:themeShade="80"/>
        </w:rPr>
      </w:pPr>
    </w:p>
    <w:p w14:paraId="13084E13" w14:textId="36DF5074" w:rsidR="00A66389" w:rsidRDefault="00A66389" w:rsidP="00FF404F">
      <w:pPr>
        <w:pStyle w:val="Orionreportheader1"/>
      </w:pPr>
      <w:r>
        <w:t>Budget</w:t>
      </w:r>
    </w:p>
    <w:p w14:paraId="32C816FC" w14:textId="09839844" w:rsidR="00E77914" w:rsidRPr="007F3759" w:rsidRDefault="00A1131A" w:rsidP="00E77914">
      <w:pPr>
        <w:jc w:val="both"/>
      </w:pPr>
      <w:r>
        <w:t>Not Applicable.</w:t>
      </w:r>
    </w:p>
    <w:p w14:paraId="3A2BCEA3" w14:textId="4D1F67AB" w:rsidR="00FC3FB7" w:rsidRDefault="00FC3FB7" w:rsidP="00FC3FB7">
      <w:pPr>
        <w:pStyle w:val="Orionreportheader1"/>
      </w:pPr>
      <w:r>
        <w:lastRenderedPageBreak/>
        <w:t>Human Resource requirement</w:t>
      </w:r>
    </w:p>
    <w:p w14:paraId="566C4D1A" w14:textId="1E952EE9" w:rsidR="00FC3FB7" w:rsidRPr="00E77914" w:rsidRDefault="00520D5C" w:rsidP="00E77914">
      <w:pPr>
        <w:jc w:val="both"/>
      </w:pPr>
      <w:r w:rsidRPr="00520D5C">
        <w:t>The project</w:t>
      </w:r>
      <w:r>
        <w:t xml:space="preserve"> can be done by anyone with knowledge of python and Arduino programming</w:t>
      </w:r>
      <w:r w:rsidRPr="00520D5C">
        <w:t>. Additional resources may be required for testing, documentation, and support.</w:t>
      </w:r>
    </w:p>
    <w:p w14:paraId="490DF241" w14:textId="065258FD" w:rsidR="00FC3FB7" w:rsidRDefault="00FC3FB7" w:rsidP="00FC3FB7">
      <w:pPr>
        <w:pStyle w:val="Orionreportheader1"/>
      </w:pPr>
      <w:r>
        <w:t>Hardware Set ups requirements</w:t>
      </w:r>
    </w:p>
    <w:p w14:paraId="03873A8B" w14:textId="25FCA588" w:rsidR="00F550FB" w:rsidRPr="00C3306D" w:rsidRDefault="00E44231" w:rsidP="00C3306D">
      <w:pPr>
        <w:jc w:val="both"/>
      </w:pPr>
      <w:r w:rsidRPr="00E44231">
        <w:t>A computer with Python and the necessary libraries installed is required. An Arduino device with the provided sketch loaded and the necessary sensor connected is also required. The sensor should be capable of measuring current, voltage, and power, and it should be connected according to the manufacturer's specifications</w:t>
      </w:r>
      <w:r>
        <w:t>.</w:t>
      </w:r>
    </w:p>
    <w:p w14:paraId="52968C1F" w14:textId="646D7CCE" w:rsidR="00225B05" w:rsidRDefault="00225B05" w:rsidP="00695962">
      <w:pPr>
        <w:pStyle w:val="Orionreportheader1"/>
      </w:pPr>
      <w:r>
        <w:t>Non-functional requirements</w:t>
      </w:r>
    </w:p>
    <w:p w14:paraId="4703E5CB" w14:textId="77777777" w:rsidR="00F03630" w:rsidRDefault="00F03630" w:rsidP="00F03630">
      <w:pPr>
        <w:jc w:val="both"/>
      </w:pPr>
      <w:r>
        <w:t>The application must be developed using Python and PyQt.</w:t>
      </w:r>
    </w:p>
    <w:p w14:paraId="7B937C20" w14:textId="77777777" w:rsidR="00F03630" w:rsidRDefault="00F03630" w:rsidP="00F03630">
      <w:pPr>
        <w:jc w:val="both"/>
      </w:pPr>
      <w:r>
        <w:t>The application should have a GUI for user interaction.</w:t>
      </w:r>
    </w:p>
    <w:p w14:paraId="640DE098" w14:textId="77777777" w:rsidR="00F03630" w:rsidRDefault="00F03630" w:rsidP="00F03630">
      <w:pPr>
        <w:jc w:val="both"/>
      </w:pPr>
      <w:r>
        <w:t>The application's GUI should be intuitive and easy to use.</w:t>
      </w:r>
    </w:p>
    <w:p w14:paraId="036E028F" w14:textId="77777777" w:rsidR="00F03630" w:rsidRDefault="00F03630" w:rsidP="00F03630">
      <w:pPr>
        <w:jc w:val="both"/>
      </w:pPr>
      <w:r>
        <w:t>The application should be able to operate with minimal latency to ensure real-time data visualization.</w:t>
      </w:r>
    </w:p>
    <w:p w14:paraId="2E64EB89" w14:textId="77777777" w:rsidR="00F03630" w:rsidRDefault="00F03630" w:rsidP="00F03630">
      <w:pPr>
        <w:jc w:val="both"/>
      </w:pPr>
      <w:r>
        <w:t>The application should handle errors gracefully, providing the user with clear error messages.</w:t>
      </w:r>
    </w:p>
    <w:p w14:paraId="33E65D5A" w14:textId="70ACBA76" w:rsidR="00F03630" w:rsidRDefault="00F03630" w:rsidP="00F03630">
      <w:pPr>
        <w:jc w:val="both"/>
      </w:pPr>
      <w:r>
        <w:t>The application should be compatible with a variety of Arduino devices and sensors.</w:t>
      </w:r>
    </w:p>
    <w:p w14:paraId="5ACC0DA8" w14:textId="77777777" w:rsidR="005A0E4A" w:rsidRPr="00771278" w:rsidRDefault="005A0E4A" w:rsidP="005A0E4A">
      <w:pPr>
        <w:jc w:val="both"/>
      </w:pPr>
    </w:p>
    <w:p w14:paraId="24A14C55" w14:textId="700E4C59" w:rsidR="006646ED" w:rsidRDefault="00145B92" w:rsidP="006646ED">
      <w:pPr>
        <w:pStyle w:val="Orionbodytext"/>
        <w:rPr>
          <w:color w:val="808080" w:themeColor="background1" w:themeShade="80"/>
        </w:rPr>
      </w:pPr>
      <w:r w:rsidRPr="00CA7E9F">
        <w:rPr>
          <w:color w:val="808080" w:themeColor="background1" w:themeShade="80"/>
        </w:rPr>
        <w:t>What will be the final deliverable?</w:t>
      </w:r>
    </w:p>
    <w:p w14:paraId="0027B1DF" w14:textId="50D29250" w:rsidR="00E13C13" w:rsidRPr="00E13C13" w:rsidRDefault="00143C58" w:rsidP="00E13C13">
      <w:pPr>
        <w:pStyle w:val="Orionbodytext"/>
      </w:pPr>
      <w:r>
        <w:t>Executable application.</w:t>
      </w:r>
    </w:p>
    <w:p w14:paraId="3878453D" w14:textId="0DDF76E1" w:rsidR="00E13C13" w:rsidRPr="00CA7E9F" w:rsidRDefault="00E13C13" w:rsidP="006646ED">
      <w:pPr>
        <w:pStyle w:val="Orionbodytext"/>
        <w:rPr>
          <w:color w:val="808080" w:themeColor="background1" w:themeShade="80"/>
        </w:rPr>
      </w:pPr>
    </w:p>
    <w:sectPr w:rsidR="00E13C13" w:rsidRPr="00CA7E9F" w:rsidSect="0098448D">
      <w:headerReference w:type="default"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CAC75" w14:textId="77777777" w:rsidR="00F60CD7" w:rsidRDefault="00F60CD7">
      <w:r>
        <w:separator/>
      </w:r>
    </w:p>
  </w:endnote>
  <w:endnote w:type="continuationSeparator" w:id="0">
    <w:p w14:paraId="2DB33CF7" w14:textId="77777777" w:rsidR="00F60CD7" w:rsidRDefault="00F60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8924A" w14:textId="77777777" w:rsidR="006B6509" w:rsidRDefault="000376A6" w:rsidP="00971842">
    <w:pPr>
      <w:pStyle w:val="Orionreportfooteer"/>
    </w:pPr>
    <w:r>
      <w:t>Encore</w:t>
    </w:r>
    <w:r w:rsidR="00342634" w:rsidRPr="00342634">
      <w:t xml:space="preserve"> Research</w:t>
    </w:r>
    <w:r w:rsidR="006B6509">
      <w:t xml:space="preserve"> </w:t>
    </w:r>
    <w:r w:rsidR="006B6509">
      <w:tab/>
      <w:t>Confidential and Proprietary Information</w:t>
    </w:r>
    <w:r w:rsidR="006B6509">
      <w:tab/>
    </w:r>
    <w:r w:rsidR="00BB1CDD" w:rsidRPr="00E3462E">
      <w:fldChar w:fldCharType="begin"/>
    </w:r>
    <w:r w:rsidR="006B6509" w:rsidRPr="00E3462E">
      <w:instrText xml:space="preserve"> PAGE </w:instrText>
    </w:r>
    <w:r w:rsidR="00BB1CDD" w:rsidRPr="00E3462E">
      <w:fldChar w:fldCharType="separate"/>
    </w:r>
    <w:r w:rsidR="0089571D">
      <w:rPr>
        <w:noProof/>
      </w:rPr>
      <w:t>4</w:t>
    </w:r>
    <w:r w:rsidR="00BB1CDD" w:rsidRPr="00E3462E">
      <w:fldChar w:fldCharType="end"/>
    </w:r>
  </w:p>
  <w:p w14:paraId="4A712043" w14:textId="77777777" w:rsidR="006B6509" w:rsidRDefault="006B6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F2A4D" w14:textId="77777777" w:rsidR="00F60CD7" w:rsidRDefault="00F60CD7">
      <w:r>
        <w:separator/>
      </w:r>
    </w:p>
  </w:footnote>
  <w:footnote w:type="continuationSeparator" w:id="0">
    <w:p w14:paraId="09C14A6E" w14:textId="77777777" w:rsidR="00F60CD7" w:rsidRDefault="00F60C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2C615" w14:textId="77777777" w:rsidR="006B6509" w:rsidRPr="00E3462E" w:rsidRDefault="00BF131B" w:rsidP="00E3462E">
    <w:r>
      <w:t>Software Templates</w:t>
    </w:r>
    <w:r w:rsidR="00405F56">
      <w:t xml:space="preserve"> – </w:t>
    </w:r>
    <w:r>
      <w:t>Software Design Specification Template</w:t>
    </w:r>
    <w:r w:rsidR="00405F56" w:rsidRPr="00E3462E">
      <w:tab/>
    </w:r>
    <w:r w:rsidR="008B37EE" w:rsidRPr="00E3462E">
      <w:t>Version 0.</w:t>
    </w:r>
    <w:r>
      <w:t>0</w:t>
    </w:r>
    <w:r w:rsidR="006B6509" w:rsidRPr="00E3462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5F0B"/>
    <w:multiLevelType w:val="hybridMultilevel"/>
    <w:tmpl w:val="56160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94BD6"/>
    <w:multiLevelType w:val="multilevel"/>
    <w:tmpl w:val="0AFC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254BC2"/>
    <w:multiLevelType w:val="hybridMultilevel"/>
    <w:tmpl w:val="810AF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12D12"/>
    <w:multiLevelType w:val="hybridMultilevel"/>
    <w:tmpl w:val="00005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47822"/>
    <w:multiLevelType w:val="hybridMultilevel"/>
    <w:tmpl w:val="B1663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73364"/>
    <w:multiLevelType w:val="hybridMultilevel"/>
    <w:tmpl w:val="9D9CE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E2A94"/>
    <w:multiLevelType w:val="hybridMultilevel"/>
    <w:tmpl w:val="5F944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368E0"/>
    <w:multiLevelType w:val="hybridMultilevel"/>
    <w:tmpl w:val="30FA5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4A26F6"/>
    <w:multiLevelType w:val="multilevel"/>
    <w:tmpl w:val="D0562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E15B97"/>
    <w:multiLevelType w:val="hybridMultilevel"/>
    <w:tmpl w:val="86EA4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436A60"/>
    <w:multiLevelType w:val="hybridMultilevel"/>
    <w:tmpl w:val="DFB2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0183F"/>
    <w:multiLevelType w:val="multilevel"/>
    <w:tmpl w:val="98C4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E303B7"/>
    <w:multiLevelType w:val="hybridMultilevel"/>
    <w:tmpl w:val="56160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ED7D2E"/>
    <w:multiLevelType w:val="hybridMultilevel"/>
    <w:tmpl w:val="5474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1F4576"/>
    <w:multiLevelType w:val="multilevel"/>
    <w:tmpl w:val="F034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3A76F6"/>
    <w:multiLevelType w:val="hybridMultilevel"/>
    <w:tmpl w:val="1B48D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975D85"/>
    <w:multiLevelType w:val="hybridMultilevel"/>
    <w:tmpl w:val="804C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EF6AB2"/>
    <w:multiLevelType w:val="hybridMultilevel"/>
    <w:tmpl w:val="66321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5A51B8"/>
    <w:multiLevelType w:val="hybridMultilevel"/>
    <w:tmpl w:val="33F6C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A10937"/>
    <w:multiLevelType w:val="hybridMultilevel"/>
    <w:tmpl w:val="95DE0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CC099D"/>
    <w:multiLevelType w:val="hybridMultilevel"/>
    <w:tmpl w:val="21A06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517FE5"/>
    <w:multiLevelType w:val="hybridMultilevel"/>
    <w:tmpl w:val="42E6E8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6A2292"/>
    <w:multiLevelType w:val="hybridMultilevel"/>
    <w:tmpl w:val="59FC89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A305F9"/>
    <w:multiLevelType w:val="multilevel"/>
    <w:tmpl w:val="8812AF2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15:restartNumberingAfterBreak="0">
    <w:nsid w:val="66AF14F7"/>
    <w:multiLevelType w:val="hybridMultilevel"/>
    <w:tmpl w:val="EF9844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25278E"/>
    <w:multiLevelType w:val="hybridMultilevel"/>
    <w:tmpl w:val="699052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C7A4923"/>
    <w:multiLevelType w:val="hybridMultilevel"/>
    <w:tmpl w:val="14567D84"/>
    <w:lvl w:ilvl="0" w:tplc="0409000F">
      <w:start w:val="1"/>
      <w:numFmt w:val="decimal"/>
      <w:pStyle w:val="BodyTextAri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7" w15:restartNumberingAfterBreak="0">
    <w:nsid w:val="6DD3167C"/>
    <w:multiLevelType w:val="hybridMultilevel"/>
    <w:tmpl w:val="ABF6A3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1312A84"/>
    <w:multiLevelType w:val="hybridMultilevel"/>
    <w:tmpl w:val="37A4DD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9F3493"/>
    <w:multiLevelType w:val="hybridMultilevel"/>
    <w:tmpl w:val="1EC48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914F57"/>
    <w:multiLevelType w:val="hybridMultilevel"/>
    <w:tmpl w:val="0C8E1A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7F1FC9"/>
    <w:multiLevelType w:val="hybridMultilevel"/>
    <w:tmpl w:val="A49EC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197395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2155036">
    <w:abstractNumId w:val="23"/>
  </w:num>
  <w:num w:numId="3" w16cid:durableId="1921401238">
    <w:abstractNumId w:val="24"/>
  </w:num>
  <w:num w:numId="4" w16cid:durableId="1773937776">
    <w:abstractNumId w:val="21"/>
  </w:num>
  <w:num w:numId="5" w16cid:durableId="1867677178">
    <w:abstractNumId w:val="0"/>
  </w:num>
  <w:num w:numId="6" w16cid:durableId="1457599127">
    <w:abstractNumId w:val="28"/>
  </w:num>
  <w:num w:numId="7" w16cid:durableId="1709794479">
    <w:abstractNumId w:val="2"/>
  </w:num>
  <w:num w:numId="8" w16cid:durableId="1398892915">
    <w:abstractNumId w:val="12"/>
  </w:num>
  <w:num w:numId="9" w16cid:durableId="584732265">
    <w:abstractNumId w:val="31"/>
  </w:num>
  <w:num w:numId="10" w16cid:durableId="65886759">
    <w:abstractNumId w:val="7"/>
  </w:num>
  <w:num w:numId="11" w16cid:durableId="366105879">
    <w:abstractNumId w:val="30"/>
  </w:num>
  <w:num w:numId="12" w16cid:durableId="1274675455">
    <w:abstractNumId w:val="16"/>
  </w:num>
  <w:num w:numId="13" w16cid:durableId="363096016">
    <w:abstractNumId w:val="22"/>
  </w:num>
  <w:num w:numId="14" w16cid:durableId="1344941730">
    <w:abstractNumId w:val="27"/>
  </w:num>
  <w:num w:numId="15" w16cid:durableId="1811900020">
    <w:abstractNumId w:val="9"/>
  </w:num>
  <w:num w:numId="16" w16cid:durableId="1429082334">
    <w:abstractNumId w:val="29"/>
  </w:num>
  <w:num w:numId="17" w16cid:durableId="29765342">
    <w:abstractNumId w:val="10"/>
  </w:num>
  <w:num w:numId="18" w16cid:durableId="1028684137">
    <w:abstractNumId w:val="25"/>
  </w:num>
  <w:num w:numId="19" w16cid:durableId="503935269">
    <w:abstractNumId w:val="15"/>
  </w:num>
  <w:num w:numId="20" w16cid:durableId="647369386">
    <w:abstractNumId w:val="5"/>
  </w:num>
  <w:num w:numId="21" w16cid:durableId="2108381906">
    <w:abstractNumId w:val="13"/>
  </w:num>
  <w:num w:numId="22" w16cid:durableId="871378315">
    <w:abstractNumId w:val="18"/>
  </w:num>
  <w:num w:numId="23" w16cid:durableId="1412195982">
    <w:abstractNumId w:val="6"/>
  </w:num>
  <w:num w:numId="24" w16cid:durableId="1992708874">
    <w:abstractNumId w:val="4"/>
  </w:num>
  <w:num w:numId="25" w16cid:durableId="72242457">
    <w:abstractNumId w:val="17"/>
  </w:num>
  <w:num w:numId="26" w16cid:durableId="1417284974">
    <w:abstractNumId w:val="20"/>
  </w:num>
  <w:num w:numId="27" w16cid:durableId="1208104254">
    <w:abstractNumId w:val="19"/>
  </w:num>
  <w:num w:numId="28" w16cid:durableId="722562627">
    <w:abstractNumId w:val="3"/>
  </w:num>
  <w:num w:numId="29" w16cid:durableId="1232036101">
    <w:abstractNumId w:val="11"/>
  </w:num>
  <w:num w:numId="30" w16cid:durableId="1368674592">
    <w:abstractNumId w:val="8"/>
  </w:num>
  <w:num w:numId="31" w16cid:durableId="607859979">
    <w:abstractNumId w:val="1"/>
  </w:num>
  <w:num w:numId="32" w16cid:durableId="807433704">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removePersonalInformation/>
  <w:removeDateAndTime/>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ttachedTemplate r:id="rId1"/>
  <w:stylePaneFormatFilter w:val="F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1"/>
  <w:stylePaneSortMethod w:val="0000"/>
  <w:documentProtection w:edit="readOnly" w:formatting="1" w:enforcement="0"/>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zMjC1tDQzMDe2MDRX0lEKTi0uzszPAykwrQUAUI6XlywAAAA="/>
  </w:docVars>
  <w:rsids>
    <w:rsidRoot w:val="00C32C05"/>
    <w:rsid w:val="000014ED"/>
    <w:rsid w:val="0000205A"/>
    <w:rsid w:val="00003B7E"/>
    <w:rsid w:val="00003D6B"/>
    <w:rsid w:val="000058CA"/>
    <w:rsid w:val="000108B2"/>
    <w:rsid w:val="00010AFA"/>
    <w:rsid w:val="000165D2"/>
    <w:rsid w:val="00020848"/>
    <w:rsid w:val="00024AA2"/>
    <w:rsid w:val="00025F21"/>
    <w:rsid w:val="000271AF"/>
    <w:rsid w:val="00027804"/>
    <w:rsid w:val="00031A31"/>
    <w:rsid w:val="000376A6"/>
    <w:rsid w:val="00037C86"/>
    <w:rsid w:val="00042D7F"/>
    <w:rsid w:val="00053A77"/>
    <w:rsid w:val="00055FDF"/>
    <w:rsid w:val="00056932"/>
    <w:rsid w:val="00056BAB"/>
    <w:rsid w:val="00057A85"/>
    <w:rsid w:val="000605F8"/>
    <w:rsid w:val="00061876"/>
    <w:rsid w:val="00061D87"/>
    <w:rsid w:val="0006431C"/>
    <w:rsid w:val="00066351"/>
    <w:rsid w:val="00066541"/>
    <w:rsid w:val="00073531"/>
    <w:rsid w:val="00076E63"/>
    <w:rsid w:val="00081731"/>
    <w:rsid w:val="00082F54"/>
    <w:rsid w:val="00090DA5"/>
    <w:rsid w:val="00092ADF"/>
    <w:rsid w:val="000934F1"/>
    <w:rsid w:val="00094094"/>
    <w:rsid w:val="000A1318"/>
    <w:rsid w:val="000A3D67"/>
    <w:rsid w:val="000A5C7F"/>
    <w:rsid w:val="000A6F62"/>
    <w:rsid w:val="000B30C9"/>
    <w:rsid w:val="000B3F36"/>
    <w:rsid w:val="000B5249"/>
    <w:rsid w:val="000B6438"/>
    <w:rsid w:val="000B7597"/>
    <w:rsid w:val="000C76D9"/>
    <w:rsid w:val="000D0483"/>
    <w:rsid w:val="000D0696"/>
    <w:rsid w:val="000D22FC"/>
    <w:rsid w:val="000D240F"/>
    <w:rsid w:val="000D6C00"/>
    <w:rsid w:val="000D7232"/>
    <w:rsid w:val="000E1243"/>
    <w:rsid w:val="000E23A7"/>
    <w:rsid w:val="000E7994"/>
    <w:rsid w:val="000F0902"/>
    <w:rsid w:val="000F198D"/>
    <w:rsid w:val="000F2701"/>
    <w:rsid w:val="000F3658"/>
    <w:rsid w:val="000F6361"/>
    <w:rsid w:val="000F7FDA"/>
    <w:rsid w:val="001028A7"/>
    <w:rsid w:val="0010398D"/>
    <w:rsid w:val="00105E5F"/>
    <w:rsid w:val="00106649"/>
    <w:rsid w:val="0010669E"/>
    <w:rsid w:val="00107D06"/>
    <w:rsid w:val="001104D7"/>
    <w:rsid w:val="00110D42"/>
    <w:rsid w:val="0011238E"/>
    <w:rsid w:val="001131BF"/>
    <w:rsid w:val="001131D7"/>
    <w:rsid w:val="001141CA"/>
    <w:rsid w:val="001150E2"/>
    <w:rsid w:val="00116867"/>
    <w:rsid w:val="0011794F"/>
    <w:rsid w:val="00117FA4"/>
    <w:rsid w:val="00121487"/>
    <w:rsid w:val="00122D8F"/>
    <w:rsid w:val="00122E19"/>
    <w:rsid w:val="0012383F"/>
    <w:rsid w:val="0012388B"/>
    <w:rsid w:val="00130548"/>
    <w:rsid w:val="00133847"/>
    <w:rsid w:val="00133C79"/>
    <w:rsid w:val="001351CA"/>
    <w:rsid w:val="00142E1E"/>
    <w:rsid w:val="00142E5E"/>
    <w:rsid w:val="00143C58"/>
    <w:rsid w:val="00145B92"/>
    <w:rsid w:val="00145F71"/>
    <w:rsid w:val="001468F3"/>
    <w:rsid w:val="00147E72"/>
    <w:rsid w:val="00166B6A"/>
    <w:rsid w:val="0017061B"/>
    <w:rsid w:val="00172259"/>
    <w:rsid w:val="00172322"/>
    <w:rsid w:val="00172BDE"/>
    <w:rsid w:val="00174181"/>
    <w:rsid w:val="00174A50"/>
    <w:rsid w:val="00176747"/>
    <w:rsid w:val="00176D69"/>
    <w:rsid w:val="00177E47"/>
    <w:rsid w:val="001820A0"/>
    <w:rsid w:val="00182AC2"/>
    <w:rsid w:val="00183FB5"/>
    <w:rsid w:val="00184BB0"/>
    <w:rsid w:val="00184FCD"/>
    <w:rsid w:val="001859FF"/>
    <w:rsid w:val="00185FEB"/>
    <w:rsid w:val="0019256F"/>
    <w:rsid w:val="00192682"/>
    <w:rsid w:val="00193FCB"/>
    <w:rsid w:val="001965C1"/>
    <w:rsid w:val="00196A23"/>
    <w:rsid w:val="00196DB4"/>
    <w:rsid w:val="001A1C76"/>
    <w:rsid w:val="001A252B"/>
    <w:rsid w:val="001A364D"/>
    <w:rsid w:val="001A446A"/>
    <w:rsid w:val="001A655D"/>
    <w:rsid w:val="001B085A"/>
    <w:rsid w:val="001B1942"/>
    <w:rsid w:val="001B399A"/>
    <w:rsid w:val="001B79BC"/>
    <w:rsid w:val="001C02B2"/>
    <w:rsid w:val="001C19B5"/>
    <w:rsid w:val="001C2D03"/>
    <w:rsid w:val="001C2D84"/>
    <w:rsid w:val="001C4152"/>
    <w:rsid w:val="001C41BC"/>
    <w:rsid w:val="001C70CD"/>
    <w:rsid w:val="001C7C20"/>
    <w:rsid w:val="001D05FB"/>
    <w:rsid w:val="001D3356"/>
    <w:rsid w:val="001D49D2"/>
    <w:rsid w:val="001E0DDE"/>
    <w:rsid w:val="001E1135"/>
    <w:rsid w:val="001E2AF3"/>
    <w:rsid w:val="001E3CC8"/>
    <w:rsid w:val="001E3D82"/>
    <w:rsid w:val="001E4091"/>
    <w:rsid w:val="001F663E"/>
    <w:rsid w:val="001F6B61"/>
    <w:rsid w:val="0020019C"/>
    <w:rsid w:val="00200F8A"/>
    <w:rsid w:val="00201DBE"/>
    <w:rsid w:val="00201DF4"/>
    <w:rsid w:val="00201E1E"/>
    <w:rsid w:val="002046B7"/>
    <w:rsid w:val="002054E8"/>
    <w:rsid w:val="00205AB8"/>
    <w:rsid w:val="00210080"/>
    <w:rsid w:val="00210630"/>
    <w:rsid w:val="00210A27"/>
    <w:rsid w:val="002132B9"/>
    <w:rsid w:val="00213F0E"/>
    <w:rsid w:val="002148A0"/>
    <w:rsid w:val="00215E8A"/>
    <w:rsid w:val="00217452"/>
    <w:rsid w:val="0022024D"/>
    <w:rsid w:val="002213B8"/>
    <w:rsid w:val="00223E83"/>
    <w:rsid w:val="00225441"/>
    <w:rsid w:val="00225B05"/>
    <w:rsid w:val="00226183"/>
    <w:rsid w:val="00231C6A"/>
    <w:rsid w:val="002340A6"/>
    <w:rsid w:val="002353C3"/>
    <w:rsid w:val="00236C0C"/>
    <w:rsid w:val="0023776D"/>
    <w:rsid w:val="00237909"/>
    <w:rsid w:val="00237F49"/>
    <w:rsid w:val="00240932"/>
    <w:rsid w:val="002435AE"/>
    <w:rsid w:val="00261165"/>
    <w:rsid w:val="0026283A"/>
    <w:rsid w:val="00262E6B"/>
    <w:rsid w:val="00263112"/>
    <w:rsid w:val="00265718"/>
    <w:rsid w:val="00266695"/>
    <w:rsid w:val="00267C78"/>
    <w:rsid w:val="002715A4"/>
    <w:rsid w:val="00271904"/>
    <w:rsid w:val="00272283"/>
    <w:rsid w:val="00272D5F"/>
    <w:rsid w:val="00272F15"/>
    <w:rsid w:val="00273A12"/>
    <w:rsid w:val="00273CA5"/>
    <w:rsid w:val="00274C27"/>
    <w:rsid w:val="00275E6B"/>
    <w:rsid w:val="00276188"/>
    <w:rsid w:val="0027694E"/>
    <w:rsid w:val="00281E1A"/>
    <w:rsid w:val="002828EC"/>
    <w:rsid w:val="00284561"/>
    <w:rsid w:val="002859AC"/>
    <w:rsid w:val="00285E89"/>
    <w:rsid w:val="00285FF3"/>
    <w:rsid w:val="00286A63"/>
    <w:rsid w:val="002870F1"/>
    <w:rsid w:val="002920B6"/>
    <w:rsid w:val="0029789A"/>
    <w:rsid w:val="002A18CE"/>
    <w:rsid w:val="002A284E"/>
    <w:rsid w:val="002A2AE2"/>
    <w:rsid w:val="002A2F8A"/>
    <w:rsid w:val="002A4478"/>
    <w:rsid w:val="002A4844"/>
    <w:rsid w:val="002A5495"/>
    <w:rsid w:val="002A68D7"/>
    <w:rsid w:val="002B07F9"/>
    <w:rsid w:val="002B21C1"/>
    <w:rsid w:val="002B40DD"/>
    <w:rsid w:val="002B6B1E"/>
    <w:rsid w:val="002C166B"/>
    <w:rsid w:val="002C1839"/>
    <w:rsid w:val="002C2CF5"/>
    <w:rsid w:val="002C3261"/>
    <w:rsid w:val="002C36ED"/>
    <w:rsid w:val="002C543A"/>
    <w:rsid w:val="002C5BA7"/>
    <w:rsid w:val="002C6CE4"/>
    <w:rsid w:val="002D0B8D"/>
    <w:rsid w:val="002D2468"/>
    <w:rsid w:val="002D5D3F"/>
    <w:rsid w:val="002E4431"/>
    <w:rsid w:val="002E4874"/>
    <w:rsid w:val="002E5B5C"/>
    <w:rsid w:val="002E5D45"/>
    <w:rsid w:val="002F05F3"/>
    <w:rsid w:val="002F2145"/>
    <w:rsid w:val="002F47A7"/>
    <w:rsid w:val="002F78AE"/>
    <w:rsid w:val="003023E3"/>
    <w:rsid w:val="00304C84"/>
    <w:rsid w:val="003062DC"/>
    <w:rsid w:val="0030769F"/>
    <w:rsid w:val="00312882"/>
    <w:rsid w:val="00314F4D"/>
    <w:rsid w:val="0032258C"/>
    <w:rsid w:val="00322A2E"/>
    <w:rsid w:val="00322BF5"/>
    <w:rsid w:val="0032367B"/>
    <w:rsid w:val="00324D31"/>
    <w:rsid w:val="0032654B"/>
    <w:rsid w:val="003275E1"/>
    <w:rsid w:val="00330B2F"/>
    <w:rsid w:val="00331FEF"/>
    <w:rsid w:val="00334C6B"/>
    <w:rsid w:val="00335439"/>
    <w:rsid w:val="00336F7B"/>
    <w:rsid w:val="00341096"/>
    <w:rsid w:val="00341BDA"/>
    <w:rsid w:val="00342634"/>
    <w:rsid w:val="00352875"/>
    <w:rsid w:val="00355658"/>
    <w:rsid w:val="00355849"/>
    <w:rsid w:val="00356F8F"/>
    <w:rsid w:val="0035798F"/>
    <w:rsid w:val="00360352"/>
    <w:rsid w:val="00362720"/>
    <w:rsid w:val="003636AF"/>
    <w:rsid w:val="00365869"/>
    <w:rsid w:val="00365C45"/>
    <w:rsid w:val="00372175"/>
    <w:rsid w:val="00373778"/>
    <w:rsid w:val="00373DA0"/>
    <w:rsid w:val="00374728"/>
    <w:rsid w:val="00376CD5"/>
    <w:rsid w:val="00385047"/>
    <w:rsid w:val="00385C97"/>
    <w:rsid w:val="003864E9"/>
    <w:rsid w:val="0039053F"/>
    <w:rsid w:val="00391EA0"/>
    <w:rsid w:val="00392558"/>
    <w:rsid w:val="00394570"/>
    <w:rsid w:val="0039475B"/>
    <w:rsid w:val="00396756"/>
    <w:rsid w:val="003A022E"/>
    <w:rsid w:val="003A0B92"/>
    <w:rsid w:val="003A0DD7"/>
    <w:rsid w:val="003A0E0B"/>
    <w:rsid w:val="003A0FF0"/>
    <w:rsid w:val="003A1330"/>
    <w:rsid w:val="003A3DB1"/>
    <w:rsid w:val="003A6CE7"/>
    <w:rsid w:val="003A7247"/>
    <w:rsid w:val="003A7C99"/>
    <w:rsid w:val="003B0052"/>
    <w:rsid w:val="003B1E9E"/>
    <w:rsid w:val="003B4627"/>
    <w:rsid w:val="003B69A1"/>
    <w:rsid w:val="003C3352"/>
    <w:rsid w:val="003C37ED"/>
    <w:rsid w:val="003C5763"/>
    <w:rsid w:val="003C6EC2"/>
    <w:rsid w:val="003D066C"/>
    <w:rsid w:val="003D4FE4"/>
    <w:rsid w:val="003D5FC6"/>
    <w:rsid w:val="003D63DC"/>
    <w:rsid w:val="003E0A96"/>
    <w:rsid w:val="003E1016"/>
    <w:rsid w:val="003E1C5E"/>
    <w:rsid w:val="003E1DD4"/>
    <w:rsid w:val="003E35EB"/>
    <w:rsid w:val="003E38DE"/>
    <w:rsid w:val="003E3E90"/>
    <w:rsid w:val="003E52EB"/>
    <w:rsid w:val="003E5757"/>
    <w:rsid w:val="003E7C59"/>
    <w:rsid w:val="003F2659"/>
    <w:rsid w:val="003F2715"/>
    <w:rsid w:val="003F4268"/>
    <w:rsid w:val="003F49E2"/>
    <w:rsid w:val="003F6E68"/>
    <w:rsid w:val="003F6FEE"/>
    <w:rsid w:val="003F794C"/>
    <w:rsid w:val="003F7D59"/>
    <w:rsid w:val="003F7EE5"/>
    <w:rsid w:val="00405544"/>
    <w:rsid w:val="00405F56"/>
    <w:rsid w:val="004073C0"/>
    <w:rsid w:val="00413260"/>
    <w:rsid w:val="00413484"/>
    <w:rsid w:val="00420700"/>
    <w:rsid w:val="004213CC"/>
    <w:rsid w:val="004226F3"/>
    <w:rsid w:val="0042440E"/>
    <w:rsid w:val="00427644"/>
    <w:rsid w:val="0043264D"/>
    <w:rsid w:val="00434FAD"/>
    <w:rsid w:val="0045007B"/>
    <w:rsid w:val="004515D9"/>
    <w:rsid w:val="004520C9"/>
    <w:rsid w:val="004525E2"/>
    <w:rsid w:val="0045483A"/>
    <w:rsid w:val="004548A2"/>
    <w:rsid w:val="00454DD9"/>
    <w:rsid w:val="00457EF2"/>
    <w:rsid w:val="0046119F"/>
    <w:rsid w:val="004657AF"/>
    <w:rsid w:val="00467188"/>
    <w:rsid w:val="004701FC"/>
    <w:rsid w:val="004703E8"/>
    <w:rsid w:val="00472AB9"/>
    <w:rsid w:val="00474527"/>
    <w:rsid w:val="00476BA1"/>
    <w:rsid w:val="00481821"/>
    <w:rsid w:val="00481F37"/>
    <w:rsid w:val="00482CBB"/>
    <w:rsid w:val="0049042A"/>
    <w:rsid w:val="00490F61"/>
    <w:rsid w:val="0049209A"/>
    <w:rsid w:val="00495D28"/>
    <w:rsid w:val="004A0735"/>
    <w:rsid w:val="004A1254"/>
    <w:rsid w:val="004A5E81"/>
    <w:rsid w:val="004A6339"/>
    <w:rsid w:val="004A793D"/>
    <w:rsid w:val="004B2555"/>
    <w:rsid w:val="004C63E4"/>
    <w:rsid w:val="004C6AC6"/>
    <w:rsid w:val="004C6F5F"/>
    <w:rsid w:val="004D04F9"/>
    <w:rsid w:val="004D159D"/>
    <w:rsid w:val="004D18E5"/>
    <w:rsid w:val="004E176E"/>
    <w:rsid w:val="004E2AD1"/>
    <w:rsid w:val="004E50FD"/>
    <w:rsid w:val="004E512D"/>
    <w:rsid w:val="004F11B5"/>
    <w:rsid w:val="004F3D16"/>
    <w:rsid w:val="004F5F5F"/>
    <w:rsid w:val="004F621F"/>
    <w:rsid w:val="0050176A"/>
    <w:rsid w:val="00502609"/>
    <w:rsid w:val="005036A0"/>
    <w:rsid w:val="00503764"/>
    <w:rsid w:val="0050668A"/>
    <w:rsid w:val="00516262"/>
    <w:rsid w:val="00517DB9"/>
    <w:rsid w:val="00520D5C"/>
    <w:rsid w:val="00523D7E"/>
    <w:rsid w:val="00531DDA"/>
    <w:rsid w:val="00534A85"/>
    <w:rsid w:val="0053781F"/>
    <w:rsid w:val="00540FAE"/>
    <w:rsid w:val="00542445"/>
    <w:rsid w:val="005428CC"/>
    <w:rsid w:val="00542DD9"/>
    <w:rsid w:val="00544A67"/>
    <w:rsid w:val="005453A8"/>
    <w:rsid w:val="00547E12"/>
    <w:rsid w:val="00547E85"/>
    <w:rsid w:val="00551572"/>
    <w:rsid w:val="00551D44"/>
    <w:rsid w:val="00551E49"/>
    <w:rsid w:val="005562BB"/>
    <w:rsid w:val="00565AE0"/>
    <w:rsid w:val="005668C8"/>
    <w:rsid w:val="00570454"/>
    <w:rsid w:val="005709DD"/>
    <w:rsid w:val="005804EC"/>
    <w:rsid w:val="00581667"/>
    <w:rsid w:val="005833A3"/>
    <w:rsid w:val="0058412C"/>
    <w:rsid w:val="005848B3"/>
    <w:rsid w:val="00586BBC"/>
    <w:rsid w:val="005878AC"/>
    <w:rsid w:val="00591DE0"/>
    <w:rsid w:val="005934D0"/>
    <w:rsid w:val="005947C2"/>
    <w:rsid w:val="00594DE3"/>
    <w:rsid w:val="005950AE"/>
    <w:rsid w:val="00595E5C"/>
    <w:rsid w:val="00596AB2"/>
    <w:rsid w:val="005979B3"/>
    <w:rsid w:val="005A0B92"/>
    <w:rsid w:val="005A0E4A"/>
    <w:rsid w:val="005A1D64"/>
    <w:rsid w:val="005A2BF4"/>
    <w:rsid w:val="005A44AA"/>
    <w:rsid w:val="005A5352"/>
    <w:rsid w:val="005B2943"/>
    <w:rsid w:val="005B51A5"/>
    <w:rsid w:val="005B5E95"/>
    <w:rsid w:val="005B7259"/>
    <w:rsid w:val="005C47FC"/>
    <w:rsid w:val="005C5284"/>
    <w:rsid w:val="005C52DE"/>
    <w:rsid w:val="005C6A3D"/>
    <w:rsid w:val="005C733C"/>
    <w:rsid w:val="005D043D"/>
    <w:rsid w:val="005D0789"/>
    <w:rsid w:val="005D1A0B"/>
    <w:rsid w:val="005D3353"/>
    <w:rsid w:val="005D4001"/>
    <w:rsid w:val="005D6B24"/>
    <w:rsid w:val="005E15FD"/>
    <w:rsid w:val="005E173C"/>
    <w:rsid w:val="005E29AE"/>
    <w:rsid w:val="005E2DD2"/>
    <w:rsid w:val="005E4B05"/>
    <w:rsid w:val="005E538A"/>
    <w:rsid w:val="005E6941"/>
    <w:rsid w:val="005E7C85"/>
    <w:rsid w:val="005F3143"/>
    <w:rsid w:val="005F45A0"/>
    <w:rsid w:val="005F77EC"/>
    <w:rsid w:val="00601A5A"/>
    <w:rsid w:val="00601F27"/>
    <w:rsid w:val="00603F54"/>
    <w:rsid w:val="00611FB0"/>
    <w:rsid w:val="00614373"/>
    <w:rsid w:val="0061482E"/>
    <w:rsid w:val="00617B71"/>
    <w:rsid w:val="00621240"/>
    <w:rsid w:val="00623FFE"/>
    <w:rsid w:val="00625517"/>
    <w:rsid w:val="00633AA0"/>
    <w:rsid w:val="0063430C"/>
    <w:rsid w:val="00640BDE"/>
    <w:rsid w:val="00642CC1"/>
    <w:rsid w:val="006449FF"/>
    <w:rsid w:val="00644EB3"/>
    <w:rsid w:val="00645B55"/>
    <w:rsid w:val="0064703B"/>
    <w:rsid w:val="00647996"/>
    <w:rsid w:val="00653A21"/>
    <w:rsid w:val="006646ED"/>
    <w:rsid w:val="00665162"/>
    <w:rsid w:val="006656ED"/>
    <w:rsid w:val="00666520"/>
    <w:rsid w:val="0067156E"/>
    <w:rsid w:val="00673F2D"/>
    <w:rsid w:val="00674E2F"/>
    <w:rsid w:val="006754B9"/>
    <w:rsid w:val="00681B02"/>
    <w:rsid w:val="006834EC"/>
    <w:rsid w:val="00685DA6"/>
    <w:rsid w:val="0068611D"/>
    <w:rsid w:val="0069169A"/>
    <w:rsid w:val="00695962"/>
    <w:rsid w:val="006A43C8"/>
    <w:rsid w:val="006A710E"/>
    <w:rsid w:val="006B1A27"/>
    <w:rsid w:val="006B6509"/>
    <w:rsid w:val="006C1527"/>
    <w:rsid w:val="006C155B"/>
    <w:rsid w:val="006C334E"/>
    <w:rsid w:val="006C4FFC"/>
    <w:rsid w:val="006C610D"/>
    <w:rsid w:val="006C6197"/>
    <w:rsid w:val="006D0BCD"/>
    <w:rsid w:val="006D0CD3"/>
    <w:rsid w:val="006D303F"/>
    <w:rsid w:val="006D35F3"/>
    <w:rsid w:val="006D4896"/>
    <w:rsid w:val="006D4ACB"/>
    <w:rsid w:val="006D533F"/>
    <w:rsid w:val="006E0D41"/>
    <w:rsid w:val="006E101D"/>
    <w:rsid w:val="006E3481"/>
    <w:rsid w:val="006E4974"/>
    <w:rsid w:val="006E50AD"/>
    <w:rsid w:val="006E59B3"/>
    <w:rsid w:val="006E7B7E"/>
    <w:rsid w:val="006E7E29"/>
    <w:rsid w:val="006F1A17"/>
    <w:rsid w:val="006F1ADE"/>
    <w:rsid w:val="006F39BE"/>
    <w:rsid w:val="006F639F"/>
    <w:rsid w:val="00701414"/>
    <w:rsid w:val="00702766"/>
    <w:rsid w:val="00702853"/>
    <w:rsid w:val="00702865"/>
    <w:rsid w:val="00703261"/>
    <w:rsid w:val="007036AE"/>
    <w:rsid w:val="00705A99"/>
    <w:rsid w:val="00707223"/>
    <w:rsid w:val="007131E6"/>
    <w:rsid w:val="00720970"/>
    <w:rsid w:val="007272EA"/>
    <w:rsid w:val="00730950"/>
    <w:rsid w:val="00733774"/>
    <w:rsid w:val="00733B5F"/>
    <w:rsid w:val="007365E4"/>
    <w:rsid w:val="007426B4"/>
    <w:rsid w:val="00746D3D"/>
    <w:rsid w:val="007517B3"/>
    <w:rsid w:val="007526D2"/>
    <w:rsid w:val="00753752"/>
    <w:rsid w:val="00753982"/>
    <w:rsid w:val="00754010"/>
    <w:rsid w:val="00755AD4"/>
    <w:rsid w:val="00761F0A"/>
    <w:rsid w:val="00764EBB"/>
    <w:rsid w:val="00767C0D"/>
    <w:rsid w:val="00770066"/>
    <w:rsid w:val="00771278"/>
    <w:rsid w:val="007713AE"/>
    <w:rsid w:val="00771CE6"/>
    <w:rsid w:val="00771EF2"/>
    <w:rsid w:val="00775F51"/>
    <w:rsid w:val="007767E0"/>
    <w:rsid w:val="00780A5B"/>
    <w:rsid w:val="0078137D"/>
    <w:rsid w:val="007816DC"/>
    <w:rsid w:val="00781AD5"/>
    <w:rsid w:val="00784BAE"/>
    <w:rsid w:val="0078508B"/>
    <w:rsid w:val="0078780F"/>
    <w:rsid w:val="00787D3B"/>
    <w:rsid w:val="00794DFE"/>
    <w:rsid w:val="007963F1"/>
    <w:rsid w:val="00796727"/>
    <w:rsid w:val="00796A62"/>
    <w:rsid w:val="00797616"/>
    <w:rsid w:val="007A108E"/>
    <w:rsid w:val="007A3C49"/>
    <w:rsid w:val="007B02B0"/>
    <w:rsid w:val="007B1CB5"/>
    <w:rsid w:val="007B398B"/>
    <w:rsid w:val="007B4E5D"/>
    <w:rsid w:val="007C3FED"/>
    <w:rsid w:val="007C491F"/>
    <w:rsid w:val="007C6DC2"/>
    <w:rsid w:val="007D1DC1"/>
    <w:rsid w:val="007D2727"/>
    <w:rsid w:val="007D3D8B"/>
    <w:rsid w:val="007D41F3"/>
    <w:rsid w:val="007D4C42"/>
    <w:rsid w:val="007D4D03"/>
    <w:rsid w:val="007E0A17"/>
    <w:rsid w:val="007E2DE4"/>
    <w:rsid w:val="007E654B"/>
    <w:rsid w:val="007F0290"/>
    <w:rsid w:val="007F1D5B"/>
    <w:rsid w:val="007F390B"/>
    <w:rsid w:val="007F3B01"/>
    <w:rsid w:val="007F4604"/>
    <w:rsid w:val="007F4E9D"/>
    <w:rsid w:val="007F5787"/>
    <w:rsid w:val="007F78D1"/>
    <w:rsid w:val="00800355"/>
    <w:rsid w:val="00800959"/>
    <w:rsid w:val="0080241C"/>
    <w:rsid w:val="008027B3"/>
    <w:rsid w:val="00805982"/>
    <w:rsid w:val="00806CC1"/>
    <w:rsid w:val="00811032"/>
    <w:rsid w:val="0081242B"/>
    <w:rsid w:val="00812C62"/>
    <w:rsid w:val="00821129"/>
    <w:rsid w:val="00822473"/>
    <w:rsid w:val="008230FF"/>
    <w:rsid w:val="00830450"/>
    <w:rsid w:val="0083563D"/>
    <w:rsid w:val="00837E3B"/>
    <w:rsid w:val="00843617"/>
    <w:rsid w:val="008465AB"/>
    <w:rsid w:val="0084713E"/>
    <w:rsid w:val="0084786C"/>
    <w:rsid w:val="008523AD"/>
    <w:rsid w:val="00854DAD"/>
    <w:rsid w:val="00857663"/>
    <w:rsid w:val="00860EFE"/>
    <w:rsid w:val="00861396"/>
    <w:rsid w:val="00861D5E"/>
    <w:rsid w:val="0086297D"/>
    <w:rsid w:val="00862E07"/>
    <w:rsid w:val="008730C0"/>
    <w:rsid w:val="008766BE"/>
    <w:rsid w:val="008800FD"/>
    <w:rsid w:val="00880B36"/>
    <w:rsid w:val="008916B8"/>
    <w:rsid w:val="00894F8D"/>
    <w:rsid w:val="0089571D"/>
    <w:rsid w:val="00895D83"/>
    <w:rsid w:val="008967D0"/>
    <w:rsid w:val="0089691F"/>
    <w:rsid w:val="008A1789"/>
    <w:rsid w:val="008A1B52"/>
    <w:rsid w:val="008A236E"/>
    <w:rsid w:val="008A26F6"/>
    <w:rsid w:val="008A6A5E"/>
    <w:rsid w:val="008B0B89"/>
    <w:rsid w:val="008B13C0"/>
    <w:rsid w:val="008B1584"/>
    <w:rsid w:val="008B37EE"/>
    <w:rsid w:val="008B37F9"/>
    <w:rsid w:val="008B717B"/>
    <w:rsid w:val="008C165A"/>
    <w:rsid w:val="008C6468"/>
    <w:rsid w:val="008D2719"/>
    <w:rsid w:val="008D3B30"/>
    <w:rsid w:val="008D3BF8"/>
    <w:rsid w:val="008D3DE5"/>
    <w:rsid w:val="008D7007"/>
    <w:rsid w:val="008D72BD"/>
    <w:rsid w:val="008E05F2"/>
    <w:rsid w:val="008E2D82"/>
    <w:rsid w:val="008E42EF"/>
    <w:rsid w:val="008E629C"/>
    <w:rsid w:val="008E77B8"/>
    <w:rsid w:val="008F1375"/>
    <w:rsid w:val="008F15A5"/>
    <w:rsid w:val="008F684D"/>
    <w:rsid w:val="0090291A"/>
    <w:rsid w:val="00904577"/>
    <w:rsid w:val="0090462E"/>
    <w:rsid w:val="00906765"/>
    <w:rsid w:val="00906F62"/>
    <w:rsid w:val="00914217"/>
    <w:rsid w:val="0091689D"/>
    <w:rsid w:val="00917C8F"/>
    <w:rsid w:val="00917E66"/>
    <w:rsid w:val="00920463"/>
    <w:rsid w:val="00921D25"/>
    <w:rsid w:val="009224DC"/>
    <w:rsid w:val="009234B8"/>
    <w:rsid w:val="0092425B"/>
    <w:rsid w:val="00927522"/>
    <w:rsid w:val="00930B9D"/>
    <w:rsid w:val="009337C7"/>
    <w:rsid w:val="0093429E"/>
    <w:rsid w:val="00935000"/>
    <w:rsid w:val="0093566A"/>
    <w:rsid w:val="00935C38"/>
    <w:rsid w:val="009368F8"/>
    <w:rsid w:val="00936A94"/>
    <w:rsid w:val="00936CC2"/>
    <w:rsid w:val="00936E37"/>
    <w:rsid w:val="00941EDA"/>
    <w:rsid w:val="00946E0F"/>
    <w:rsid w:val="00951DD1"/>
    <w:rsid w:val="00952CFD"/>
    <w:rsid w:val="0095514F"/>
    <w:rsid w:val="009559A2"/>
    <w:rsid w:val="00961FAD"/>
    <w:rsid w:val="00962BAB"/>
    <w:rsid w:val="00962DD6"/>
    <w:rsid w:val="009646FB"/>
    <w:rsid w:val="00966BEB"/>
    <w:rsid w:val="0097066A"/>
    <w:rsid w:val="00971842"/>
    <w:rsid w:val="00973205"/>
    <w:rsid w:val="0097484D"/>
    <w:rsid w:val="00976D82"/>
    <w:rsid w:val="00977ED8"/>
    <w:rsid w:val="00980294"/>
    <w:rsid w:val="009805EB"/>
    <w:rsid w:val="00982808"/>
    <w:rsid w:val="0098314F"/>
    <w:rsid w:val="009842D4"/>
    <w:rsid w:val="0098448D"/>
    <w:rsid w:val="00984E7F"/>
    <w:rsid w:val="0098726C"/>
    <w:rsid w:val="00990151"/>
    <w:rsid w:val="009918FB"/>
    <w:rsid w:val="0099390B"/>
    <w:rsid w:val="00995FFC"/>
    <w:rsid w:val="009978B4"/>
    <w:rsid w:val="009A0D51"/>
    <w:rsid w:val="009A1398"/>
    <w:rsid w:val="009A237D"/>
    <w:rsid w:val="009A2C3E"/>
    <w:rsid w:val="009A2F98"/>
    <w:rsid w:val="009A62C5"/>
    <w:rsid w:val="009A74A3"/>
    <w:rsid w:val="009B2EB9"/>
    <w:rsid w:val="009B3E21"/>
    <w:rsid w:val="009B4EF6"/>
    <w:rsid w:val="009B726C"/>
    <w:rsid w:val="009C048E"/>
    <w:rsid w:val="009C178D"/>
    <w:rsid w:val="009C35C0"/>
    <w:rsid w:val="009C4E12"/>
    <w:rsid w:val="009C510A"/>
    <w:rsid w:val="009D00E9"/>
    <w:rsid w:val="009D1008"/>
    <w:rsid w:val="009D1A03"/>
    <w:rsid w:val="009D25ED"/>
    <w:rsid w:val="009D281E"/>
    <w:rsid w:val="009D3A5A"/>
    <w:rsid w:val="009E1081"/>
    <w:rsid w:val="009E18C0"/>
    <w:rsid w:val="009E1F78"/>
    <w:rsid w:val="009E2B34"/>
    <w:rsid w:val="009E35FD"/>
    <w:rsid w:val="009E4C3E"/>
    <w:rsid w:val="009E5D36"/>
    <w:rsid w:val="009E77FB"/>
    <w:rsid w:val="009E7E5C"/>
    <w:rsid w:val="009F003C"/>
    <w:rsid w:val="009F02C4"/>
    <w:rsid w:val="009F0489"/>
    <w:rsid w:val="009F1BCF"/>
    <w:rsid w:val="009F52CC"/>
    <w:rsid w:val="009F7313"/>
    <w:rsid w:val="009F7999"/>
    <w:rsid w:val="009F7E4A"/>
    <w:rsid w:val="00A00DBF"/>
    <w:rsid w:val="00A10507"/>
    <w:rsid w:val="00A10B77"/>
    <w:rsid w:val="00A1131A"/>
    <w:rsid w:val="00A12A1D"/>
    <w:rsid w:val="00A12B58"/>
    <w:rsid w:val="00A13B48"/>
    <w:rsid w:val="00A1409E"/>
    <w:rsid w:val="00A17B59"/>
    <w:rsid w:val="00A17CE7"/>
    <w:rsid w:val="00A22DAE"/>
    <w:rsid w:val="00A2382C"/>
    <w:rsid w:val="00A2390E"/>
    <w:rsid w:val="00A23CC9"/>
    <w:rsid w:val="00A25C3D"/>
    <w:rsid w:val="00A311D0"/>
    <w:rsid w:val="00A32214"/>
    <w:rsid w:val="00A32EAB"/>
    <w:rsid w:val="00A35581"/>
    <w:rsid w:val="00A369D0"/>
    <w:rsid w:val="00A40B01"/>
    <w:rsid w:val="00A433C4"/>
    <w:rsid w:val="00A43BB0"/>
    <w:rsid w:val="00A50BDC"/>
    <w:rsid w:val="00A519CA"/>
    <w:rsid w:val="00A52EF3"/>
    <w:rsid w:val="00A533EA"/>
    <w:rsid w:val="00A56A66"/>
    <w:rsid w:val="00A57E38"/>
    <w:rsid w:val="00A60D6B"/>
    <w:rsid w:val="00A61495"/>
    <w:rsid w:val="00A6475F"/>
    <w:rsid w:val="00A64FAB"/>
    <w:rsid w:val="00A66389"/>
    <w:rsid w:val="00A76560"/>
    <w:rsid w:val="00A779FE"/>
    <w:rsid w:val="00A8281A"/>
    <w:rsid w:val="00A82A9B"/>
    <w:rsid w:val="00A902D4"/>
    <w:rsid w:val="00A9361A"/>
    <w:rsid w:val="00A9460D"/>
    <w:rsid w:val="00A949F4"/>
    <w:rsid w:val="00A94D95"/>
    <w:rsid w:val="00A95EE0"/>
    <w:rsid w:val="00A95F3D"/>
    <w:rsid w:val="00A96E34"/>
    <w:rsid w:val="00A97E25"/>
    <w:rsid w:val="00AA01A7"/>
    <w:rsid w:val="00AA0664"/>
    <w:rsid w:val="00AA286C"/>
    <w:rsid w:val="00AA33F7"/>
    <w:rsid w:val="00AA70C8"/>
    <w:rsid w:val="00AA7EC7"/>
    <w:rsid w:val="00AB043F"/>
    <w:rsid w:val="00AB2BFA"/>
    <w:rsid w:val="00AB2E72"/>
    <w:rsid w:val="00AB3231"/>
    <w:rsid w:val="00AB535A"/>
    <w:rsid w:val="00AB5B90"/>
    <w:rsid w:val="00AB5BB3"/>
    <w:rsid w:val="00AB7BF3"/>
    <w:rsid w:val="00AC0003"/>
    <w:rsid w:val="00AC4C55"/>
    <w:rsid w:val="00AC4F56"/>
    <w:rsid w:val="00AC593E"/>
    <w:rsid w:val="00AC6E19"/>
    <w:rsid w:val="00AC7DB4"/>
    <w:rsid w:val="00AD092D"/>
    <w:rsid w:val="00AD2BAD"/>
    <w:rsid w:val="00AD3BA6"/>
    <w:rsid w:val="00AD3ED7"/>
    <w:rsid w:val="00AD58D4"/>
    <w:rsid w:val="00AD73F6"/>
    <w:rsid w:val="00AE09CC"/>
    <w:rsid w:val="00AE39A5"/>
    <w:rsid w:val="00AF0A90"/>
    <w:rsid w:val="00AF18AA"/>
    <w:rsid w:val="00AF1C8E"/>
    <w:rsid w:val="00AF3AB6"/>
    <w:rsid w:val="00AF3BF1"/>
    <w:rsid w:val="00AF493D"/>
    <w:rsid w:val="00AF5E39"/>
    <w:rsid w:val="00AF5FAE"/>
    <w:rsid w:val="00B0043D"/>
    <w:rsid w:val="00B00BB2"/>
    <w:rsid w:val="00B018F3"/>
    <w:rsid w:val="00B01B73"/>
    <w:rsid w:val="00B05AD6"/>
    <w:rsid w:val="00B12D89"/>
    <w:rsid w:val="00B13549"/>
    <w:rsid w:val="00B14AEA"/>
    <w:rsid w:val="00B15614"/>
    <w:rsid w:val="00B1727E"/>
    <w:rsid w:val="00B200C5"/>
    <w:rsid w:val="00B203EB"/>
    <w:rsid w:val="00B219A1"/>
    <w:rsid w:val="00B22EC3"/>
    <w:rsid w:val="00B2324C"/>
    <w:rsid w:val="00B244A6"/>
    <w:rsid w:val="00B30043"/>
    <w:rsid w:val="00B351FF"/>
    <w:rsid w:val="00B37B43"/>
    <w:rsid w:val="00B37DE3"/>
    <w:rsid w:val="00B41AFA"/>
    <w:rsid w:val="00B430A9"/>
    <w:rsid w:val="00B44E9E"/>
    <w:rsid w:val="00B45981"/>
    <w:rsid w:val="00B524B5"/>
    <w:rsid w:val="00B52A00"/>
    <w:rsid w:val="00B5523F"/>
    <w:rsid w:val="00B555E4"/>
    <w:rsid w:val="00B627FC"/>
    <w:rsid w:val="00B65579"/>
    <w:rsid w:val="00B7336F"/>
    <w:rsid w:val="00B74797"/>
    <w:rsid w:val="00B74996"/>
    <w:rsid w:val="00B77906"/>
    <w:rsid w:val="00B81BD7"/>
    <w:rsid w:val="00B85915"/>
    <w:rsid w:val="00B8703D"/>
    <w:rsid w:val="00B87323"/>
    <w:rsid w:val="00B90BE6"/>
    <w:rsid w:val="00B9167D"/>
    <w:rsid w:val="00B93728"/>
    <w:rsid w:val="00B95E3F"/>
    <w:rsid w:val="00B9610E"/>
    <w:rsid w:val="00BA0B40"/>
    <w:rsid w:val="00BA2C4A"/>
    <w:rsid w:val="00BA578C"/>
    <w:rsid w:val="00BA6844"/>
    <w:rsid w:val="00BA7D1E"/>
    <w:rsid w:val="00BB0020"/>
    <w:rsid w:val="00BB1CDD"/>
    <w:rsid w:val="00BB2746"/>
    <w:rsid w:val="00BB2FAB"/>
    <w:rsid w:val="00BB70F0"/>
    <w:rsid w:val="00BC07F5"/>
    <w:rsid w:val="00BC15B6"/>
    <w:rsid w:val="00BD10D4"/>
    <w:rsid w:val="00BD315C"/>
    <w:rsid w:val="00BD3632"/>
    <w:rsid w:val="00BD4EBF"/>
    <w:rsid w:val="00BE3F3C"/>
    <w:rsid w:val="00BF0246"/>
    <w:rsid w:val="00BF131B"/>
    <w:rsid w:val="00BF4CA1"/>
    <w:rsid w:val="00BF6233"/>
    <w:rsid w:val="00C00D4B"/>
    <w:rsid w:val="00C01514"/>
    <w:rsid w:val="00C034B8"/>
    <w:rsid w:val="00C05B31"/>
    <w:rsid w:val="00C05EE3"/>
    <w:rsid w:val="00C0616C"/>
    <w:rsid w:val="00C07A5A"/>
    <w:rsid w:val="00C11C80"/>
    <w:rsid w:val="00C12987"/>
    <w:rsid w:val="00C129B2"/>
    <w:rsid w:val="00C130EC"/>
    <w:rsid w:val="00C15AE1"/>
    <w:rsid w:val="00C17DD4"/>
    <w:rsid w:val="00C203AC"/>
    <w:rsid w:val="00C20B44"/>
    <w:rsid w:val="00C26D69"/>
    <w:rsid w:val="00C300F5"/>
    <w:rsid w:val="00C3121F"/>
    <w:rsid w:val="00C3252E"/>
    <w:rsid w:val="00C3298E"/>
    <w:rsid w:val="00C32C05"/>
    <w:rsid w:val="00C3306D"/>
    <w:rsid w:val="00C3415D"/>
    <w:rsid w:val="00C369B0"/>
    <w:rsid w:val="00C42388"/>
    <w:rsid w:val="00C42646"/>
    <w:rsid w:val="00C43C7E"/>
    <w:rsid w:val="00C45F5A"/>
    <w:rsid w:val="00C46156"/>
    <w:rsid w:val="00C50AC6"/>
    <w:rsid w:val="00C51964"/>
    <w:rsid w:val="00C542A0"/>
    <w:rsid w:val="00C60F4C"/>
    <w:rsid w:val="00C615D8"/>
    <w:rsid w:val="00C6247E"/>
    <w:rsid w:val="00C63232"/>
    <w:rsid w:val="00C677D3"/>
    <w:rsid w:val="00C67A38"/>
    <w:rsid w:val="00C70B4D"/>
    <w:rsid w:val="00C70E1E"/>
    <w:rsid w:val="00C70E2D"/>
    <w:rsid w:val="00C7199A"/>
    <w:rsid w:val="00C71FF8"/>
    <w:rsid w:val="00C73E3B"/>
    <w:rsid w:val="00C84501"/>
    <w:rsid w:val="00C85F5D"/>
    <w:rsid w:val="00C867EA"/>
    <w:rsid w:val="00C879F4"/>
    <w:rsid w:val="00C91BC5"/>
    <w:rsid w:val="00C91C46"/>
    <w:rsid w:val="00C92450"/>
    <w:rsid w:val="00C92B2F"/>
    <w:rsid w:val="00C935F0"/>
    <w:rsid w:val="00C93B23"/>
    <w:rsid w:val="00C9412D"/>
    <w:rsid w:val="00CA0F21"/>
    <w:rsid w:val="00CA1A56"/>
    <w:rsid w:val="00CA3329"/>
    <w:rsid w:val="00CA3604"/>
    <w:rsid w:val="00CA7E9F"/>
    <w:rsid w:val="00CB4C24"/>
    <w:rsid w:val="00CB5E0B"/>
    <w:rsid w:val="00CC0A90"/>
    <w:rsid w:val="00CC3FDE"/>
    <w:rsid w:val="00CC477C"/>
    <w:rsid w:val="00CC5EE5"/>
    <w:rsid w:val="00CD1811"/>
    <w:rsid w:val="00CD215A"/>
    <w:rsid w:val="00CD5D16"/>
    <w:rsid w:val="00CD5DA1"/>
    <w:rsid w:val="00CD74D2"/>
    <w:rsid w:val="00CD7AE5"/>
    <w:rsid w:val="00CE2151"/>
    <w:rsid w:val="00CE4D72"/>
    <w:rsid w:val="00CE4E68"/>
    <w:rsid w:val="00CE6A45"/>
    <w:rsid w:val="00CE752A"/>
    <w:rsid w:val="00CF01AE"/>
    <w:rsid w:val="00CF1FA0"/>
    <w:rsid w:val="00CF3067"/>
    <w:rsid w:val="00CF3A00"/>
    <w:rsid w:val="00D00D31"/>
    <w:rsid w:val="00D02E56"/>
    <w:rsid w:val="00D035CC"/>
    <w:rsid w:val="00D06ABA"/>
    <w:rsid w:val="00D074C8"/>
    <w:rsid w:val="00D1273B"/>
    <w:rsid w:val="00D12C8A"/>
    <w:rsid w:val="00D13D5B"/>
    <w:rsid w:val="00D15568"/>
    <w:rsid w:val="00D214E8"/>
    <w:rsid w:val="00D2206F"/>
    <w:rsid w:val="00D24BBF"/>
    <w:rsid w:val="00D300E8"/>
    <w:rsid w:val="00D372B2"/>
    <w:rsid w:val="00D37B97"/>
    <w:rsid w:val="00D408F2"/>
    <w:rsid w:val="00D41D44"/>
    <w:rsid w:val="00D4482D"/>
    <w:rsid w:val="00D4602E"/>
    <w:rsid w:val="00D54FBB"/>
    <w:rsid w:val="00D60F5D"/>
    <w:rsid w:val="00D6100D"/>
    <w:rsid w:val="00D6593A"/>
    <w:rsid w:val="00D660B9"/>
    <w:rsid w:val="00D70EBF"/>
    <w:rsid w:val="00D72BED"/>
    <w:rsid w:val="00D75671"/>
    <w:rsid w:val="00D8068B"/>
    <w:rsid w:val="00D824B3"/>
    <w:rsid w:val="00D83A5F"/>
    <w:rsid w:val="00D8434E"/>
    <w:rsid w:val="00D92603"/>
    <w:rsid w:val="00D9333C"/>
    <w:rsid w:val="00D949D8"/>
    <w:rsid w:val="00D95B9C"/>
    <w:rsid w:val="00D95D8C"/>
    <w:rsid w:val="00D96CE0"/>
    <w:rsid w:val="00D97AD9"/>
    <w:rsid w:val="00DA47DE"/>
    <w:rsid w:val="00DA4DBE"/>
    <w:rsid w:val="00DA5F3D"/>
    <w:rsid w:val="00DA65B9"/>
    <w:rsid w:val="00DA7A78"/>
    <w:rsid w:val="00DB20A8"/>
    <w:rsid w:val="00DB2C97"/>
    <w:rsid w:val="00DB5BBB"/>
    <w:rsid w:val="00DC0C8E"/>
    <w:rsid w:val="00DC4F00"/>
    <w:rsid w:val="00DC6CA3"/>
    <w:rsid w:val="00DD01D3"/>
    <w:rsid w:val="00DD03E9"/>
    <w:rsid w:val="00DD2270"/>
    <w:rsid w:val="00DD2908"/>
    <w:rsid w:val="00DD7911"/>
    <w:rsid w:val="00DE0915"/>
    <w:rsid w:val="00DE16A3"/>
    <w:rsid w:val="00DE5D2B"/>
    <w:rsid w:val="00DE6B3E"/>
    <w:rsid w:val="00DE7BC3"/>
    <w:rsid w:val="00DF120B"/>
    <w:rsid w:val="00DF2749"/>
    <w:rsid w:val="00DF40AB"/>
    <w:rsid w:val="00E0131A"/>
    <w:rsid w:val="00E01E21"/>
    <w:rsid w:val="00E025EA"/>
    <w:rsid w:val="00E02678"/>
    <w:rsid w:val="00E03D2A"/>
    <w:rsid w:val="00E06277"/>
    <w:rsid w:val="00E07A8A"/>
    <w:rsid w:val="00E11E2D"/>
    <w:rsid w:val="00E13ACA"/>
    <w:rsid w:val="00E13C13"/>
    <w:rsid w:val="00E163B0"/>
    <w:rsid w:val="00E24E19"/>
    <w:rsid w:val="00E25D17"/>
    <w:rsid w:val="00E26EBE"/>
    <w:rsid w:val="00E3006A"/>
    <w:rsid w:val="00E33F28"/>
    <w:rsid w:val="00E3462E"/>
    <w:rsid w:val="00E4031A"/>
    <w:rsid w:val="00E42A1A"/>
    <w:rsid w:val="00E44231"/>
    <w:rsid w:val="00E501A6"/>
    <w:rsid w:val="00E503DF"/>
    <w:rsid w:val="00E50CAF"/>
    <w:rsid w:val="00E52862"/>
    <w:rsid w:val="00E5650D"/>
    <w:rsid w:val="00E6450B"/>
    <w:rsid w:val="00E6547C"/>
    <w:rsid w:val="00E705BC"/>
    <w:rsid w:val="00E7171F"/>
    <w:rsid w:val="00E71FA9"/>
    <w:rsid w:val="00E723A6"/>
    <w:rsid w:val="00E732FE"/>
    <w:rsid w:val="00E73F91"/>
    <w:rsid w:val="00E7558E"/>
    <w:rsid w:val="00E77914"/>
    <w:rsid w:val="00E818CF"/>
    <w:rsid w:val="00E8543E"/>
    <w:rsid w:val="00E86532"/>
    <w:rsid w:val="00E90102"/>
    <w:rsid w:val="00E91B26"/>
    <w:rsid w:val="00E9521B"/>
    <w:rsid w:val="00E964CE"/>
    <w:rsid w:val="00E97B1A"/>
    <w:rsid w:val="00EA1888"/>
    <w:rsid w:val="00EA1C12"/>
    <w:rsid w:val="00EA38C8"/>
    <w:rsid w:val="00EA3A48"/>
    <w:rsid w:val="00EA5918"/>
    <w:rsid w:val="00EA6836"/>
    <w:rsid w:val="00EB40FC"/>
    <w:rsid w:val="00EB5344"/>
    <w:rsid w:val="00EB6916"/>
    <w:rsid w:val="00EB76DD"/>
    <w:rsid w:val="00EC2109"/>
    <w:rsid w:val="00EC34C0"/>
    <w:rsid w:val="00EC5713"/>
    <w:rsid w:val="00EC7B1A"/>
    <w:rsid w:val="00ED3501"/>
    <w:rsid w:val="00ED71FE"/>
    <w:rsid w:val="00EE066B"/>
    <w:rsid w:val="00EE33F8"/>
    <w:rsid w:val="00EE3726"/>
    <w:rsid w:val="00EE4FD7"/>
    <w:rsid w:val="00EE503C"/>
    <w:rsid w:val="00EE6FA5"/>
    <w:rsid w:val="00EF3A49"/>
    <w:rsid w:val="00EF55C9"/>
    <w:rsid w:val="00EF5E2D"/>
    <w:rsid w:val="00EF6226"/>
    <w:rsid w:val="00EF79EA"/>
    <w:rsid w:val="00F00E7C"/>
    <w:rsid w:val="00F034A3"/>
    <w:rsid w:val="00F03630"/>
    <w:rsid w:val="00F03AEE"/>
    <w:rsid w:val="00F04A60"/>
    <w:rsid w:val="00F07C6C"/>
    <w:rsid w:val="00F10C10"/>
    <w:rsid w:val="00F11EC0"/>
    <w:rsid w:val="00F12613"/>
    <w:rsid w:val="00F12DCB"/>
    <w:rsid w:val="00F132FC"/>
    <w:rsid w:val="00F13A20"/>
    <w:rsid w:val="00F16CB9"/>
    <w:rsid w:val="00F210FC"/>
    <w:rsid w:val="00F26299"/>
    <w:rsid w:val="00F306FA"/>
    <w:rsid w:val="00F317D7"/>
    <w:rsid w:val="00F318E9"/>
    <w:rsid w:val="00F3277E"/>
    <w:rsid w:val="00F33BD7"/>
    <w:rsid w:val="00F367C3"/>
    <w:rsid w:val="00F40662"/>
    <w:rsid w:val="00F418D9"/>
    <w:rsid w:val="00F435DB"/>
    <w:rsid w:val="00F45C9C"/>
    <w:rsid w:val="00F45F41"/>
    <w:rsid w:val="00F5016A"/>
    <w:rsid w:val="00F51160"/>
    <w:rsid w:val="00F51F83"/>
    <w:rsid w:val="00F550FB"/>
    <w:rsid w:val="00F568DB"/>
    <w:rsid w:val="00F6052E"/>
    <w:rsid w:val="00F60CD7"/>
    <w:rsid w:val="00F7223A"/>
    <w:rsid w:val="00F72C88"/>
    <w:rsid w:val="00F81624"/>
    <w:rsid w:val="00F82980"/>
    <w:rsid w:val="00F84A27"/>
    <w:rsid w:val="00F86BEF"/>
    <w:rsid w:val="00F873AA"/>
    <w:rsid w:val="00F91923"/>
    <w:rsid w:val="00F93676"/>
    <w:rsid w:val="00F93794"/>
    <w:rsid w:val="00F93F79"/>
    <w:rsid w:val="00F9506F"/>
    <w:rsid w:val="00F95754"/>
    <w:rsid w:val="00FA0380"/>
    <w:rsid w:val="00FA0640"/>
    <w:rsid w:val="00FA3739"/>
    <w:rsid w:val="00FA77ED"/>
    <w:rsid w:val="00FB068F"/>
    <w:rsid w:val="00FB180C"/>
    <w:rsid w:val="00FC1415"/>
    <w:rsid w:val="00FC158F"/>
    <w:rsid w:val="00FC27B1"/>
    <w:rsid w:val="00FC27B4"/>
    <w:rsid w:val="00FC3FB7"/>
    <w:rsid w:val="00FC7613"/>
    <w:rsid w:val="00FD2157"/>
    <w:rsid w:val="00FD3A9B"/>
    <w:rsid w:val="00FD44C0"/>
    <w:rsid w:val="00FE0332"/>
    <w:rsid w:val="00FE0AD8"/>
    <w:rsid w:val="00FE437C"/>
    <w:rsid w:val="00FE5CCD"/>
    <w:rsid w:val="00FE6127"/>
    <w:rsid w:val="00FE65EE"/>
    <w:rsid w:val="00FE6899"/>
    <w:rsid w:val="00FF268C"/>
    <w:rsid w:val="00FF404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DCA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nhideWhenUsed="1"/>
    <w:lsdException w:name="toc 2" w:locked="0" w:semiHidden="1" w:unhideWhenUsed="1"/>
    <w:lsdException w:name="toc 3" w:locked="0" w:semiHidden="1" w:unhideWhenUsed="1"/>
    <w:lsdException w:name="toc 4" w:locked="0" w:semiHidden="1"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aliases w:val="Orion report text"/>
    <w:semiHidden/>
    <w:qFormat/>
    <w:rsid w:val="00DD7911"/>
    <w:rPr>
      <w:rFonts w:ascii="Arial" w:hAnsi="Arial"/>
      <w:sz w:val="24"/>
      <w:szCs w:val="24"/>
    </w:rPr>
  </w:style>
  <w:style w:type="paragraph" w:styleId="Heading1">
    <w:name w:val="heading 1"/>
    <w:aliases w:val="Orion report heading 1"/>
    <w:basedOn w:val="Normal"/>
    <w:next w:val="Normal"/>
    <w:semiHidden/>
    <w:qFormat/>
    <w:rsid w:val="00A9460D"/>
    <w:pPr>
      <w:keepNext/>
      <w:numPr>
        <w:numId w:val="2"/>
      </w:numPr>
      <w:spacing w:before="240" w:after="60"/>
      <w:outlineLvl w:val="0"/>
    </w:pPr>
    <w:rPr>
      <w:b/>
      <w:kern w:val="28"/>
      <w:sz w:val="28"/>
      <w:szCs w:val="20"/>
    </w:rPr>
  </w:style>
  <w:style w:type="paragraph" w:styleId="Heading2">
    <w:name w:val="heading 2"/>
    <w:aliases w:val="Orion report Heading 2"/>
    <w:basedOn w:val="Normal"/>
    <w:next w:val="Normal"/>
    <w:semiHidden/>
    <w:qFormat/>
    <w:rsid w:val="009F02C4"/>
    <w:pPr>
      <w:keepNext/>
      <w:numPr>
        <w:ilvl w:val="1"/>
        <w:numId w:val="2"/>
      </w:numPr>
      <w:spacing w:before="240" w:after="60"/>
      <w:outlineLvl w:val="1"/>
    </w:pPr>
    <w:rPr>
      <w:b/>
      <w:i/>
      <w:szCs w:val="20"/>
    </w:rPr>
  </w:style>
  <w:style w:type="paragraph" w:styleId="Heading3">
    <w:name w:val="heading 3"/>
    <w:aliases w:val="Orion report Heading 3"/>
    <w:basedOn w:val="Normal"/>
    <w:next w:val="Normal"/>
    <w:semiHidden/>
    <w:qFormat/>
    <w:rsid w:val="00787D3B"/>
    <w:pPr>
      <w:keepNext/>
      <w:numPr>
        <w:ilvl w:val="2"/>
        <w:numId w:val="2"/>
      </w:numPr>
      <w:spacing w:before="240" w:after="60"/>
      <w:outlineLvl w:val="2"/>
    </w:pPr>
    <w:rPr>
      <w:b/>
      <w:szCs w:val="20"/>
    </w:rPr>
  </w:style>
  <w:style w:type="paragraph" w:styleId="Heading4">
    <w:name w:val="heading 4"/>
    <w:basedOn w:val="Normal"/>
    <w:next w:val="Normal"/>
    <w:semiHidden/>
    <w:qFormat/>
    <w:locked/>
    <w:rsid w:val="009F02C4"/>
    <w:pPr>
      <w:keepNext/>
      <w:numPr>
        <w:ilvl w:val="3"/>
        <w:numId w:val="2"/>
      </w:numPr>
      <w:spacing w:before="240" w:after="60"/>
      <w:outlineLvl w:val="3"/>
    </w:pPr>
    <w:rPr>
      <w:i/>
      <w:sz w:val="20"/>
      <w:szCs w:val="20"/>
    </w:rPr>
  </w:style>
  <w:style w:type="paragraph" w:styleId="Heading5">
    <w:name w:val="heading 5"/>
    <w:basedOn w:val="Normal"/>
    <w:next w:val="Normal"/>
    <w:semiHidden/>
    <w:qFormat/>
    <w:locked/>
    <w:rsid w:val="009F02C4"/>
    <w:pPr>
      <w:keepNext/>
      <w:numPr>
        <w:ilvl w:val="4"/>
        <w:numId w:val="2"/>
      </w:numPr>
      <w:jc w:val="center"/>
      <w:outlineLvl w:val="4"/>
    </w:pPr>
    <w:rPr>
      <w:szCs w:val="20"/>
    </w:rPr>
  </w:style>
  <w:style w:type="paragraph" w:styleId="Heading6">
    <w:name w:val="heading 6"/>
    <w:basedOn w:val="Normal"/>
    <w:next w:val="Normal"/>
    <w:semiHidden/>
    <w:qFormat/>
    <w:locked/>
    <w:rsid w:val="009F02C4"/>
    <w:pPr>
      <w:numPr>
        <w:ilvl w:val="5"/>
        <w:numId w:val="2"/>
      </w:numPr>
      <w:spacing w:before="240" w:after="60"/>
      <w:outlineLvl w:val="5"/>
    </w:pPr>
    <w:rPr>
      <w:b/>
      <w:bCs/>
      <w:sz w:val="22"/>
      <w:szCs w:val="22"/>
    </w:rPr>
  </w:style>
  <w:style w:type="paragraph" w:styleId="Heading7">
    <w:name w:val="heading 7"/>
    <w:basedOn w:val="Normal"/>
    <w:next w:val="Normal"/>
    <w:semiHidden/>
    <w:qFormat/>
    <w:locked/>
    <w:rsid w:val="009F02C4"/>
    <w:pPr>
      <w:numPr>
        <w:ilvl w:val="6"/>
        <w:numId w:val="2"/>
      </w:numPr>
      <w:spacing w:before="240" w:after="60"/>
      <w:outlineLvl w:val="6"/>
    </w:pPr>
  </w:style>
  <w:style w:type="paragraph" w:styleId="Heading8">
    <w:name w:val="heading 8"/>
    <w:basedOn w:val="Normal"/>
    <w:next w:val="Normal"/>
    <w:semiHidden/>
    <w:qFormat/>
    <w:locked/>
    <w:rsid w:val="009F02C4"/>
    <w:pPr>
      <w:numPr>
        <w:ilvl w:val="7"/>
        <w:numId w:val="2"/>
      </w:numPr>
      <w:spacing w:before="240" w:after="60"/>
      <w:outlineLvl w:val="7"/>
    </w:pPr>
    <w:rPr>
      <w:i/>
      <w:iCs/>
    </w:rPr>
  </w:style>
  <w:style w:type="paragraph" w:styleId="Heading9">
    <w:name w:val="heading 9"/>
    <w:basedOn w:val="Normal"/>
    <w:next w:val="Normal"/>
    <w:semiHidden/>
    <w:qFormat/>
    <w:locked/>
    <w:rsid w:val="009F02C4"/>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qFormat/>
    <w:locked/>
    <w:rsid w:val="001965C1"/>
    <w:rPr>
      <w:b/>
      <w:bCs/>
      <w:sz w:val="20"/>
      <w:szCs w:val="20"/>
    </w:rPr>
  </w:style>
  <w:style w:type="character" w:styleId="Hyperlink">
    <w:name w:val="Hyperlink"/>
    <w:semiHidden/>
    <w:locked/>
    <w:rsid w:val="001965C1"/>
    <w:rPr>
      <w:color w:val="0000FF"/>
      <w:u w:val="single"/>
    </w:rPr>
  </w:style>
  <w:style w:type="character" w:styleId="FollowedHyperlink">
    <w:name w:val="FollowedHyperlink"/>
    <w:semiHidden/>
    <w:locked/>
    <w:rsid w:val="001965C1"/>
    <w:rPr>
      <w:color w:val="800080"/>
      <w:u w:val="single"/>
    </w:rPr>
  </w:style>
  <w:style w:type="paragraph" w:customStyle="1" w:styleId="NormalArial">
    <w:name w:val="Normal + Arial"/>
    <w:aliases w:val="10 pt,Black"/>
    <w:basedOn w:val="Normal"/>
    <w:semiHidden/>
    <w:locked/>
    <w:rsid w:val="003B69A1"/>
    <w:rPr>
      <w:rFonts w:cs="Arial"/>
      <w:color w:val="000000"/>
      <w:sz w:val="20"/>
      <w:szCs w:val="20"/>
    </w:rPr>
  </w:style>
  <w:style w:type="paragraph" w:styleId="Header">
    <w:name w:val="header"/>
    <w:aliases w:val="Orion report header"/>
    <w:basedOn w:val="Normal"/>
    <w:semiHidden/>
    <w:rsid w:val="003062DC"/>
    <w:pPr>
      <w:tabs>
        <w:tab w:val="center" w:pos="4320"/>
        <w:tab w:val="right" w:pos="8640"/>
      </w:tabs>
    </w:pPr>
    <w:rPr>
      <w:b/>
    </w:rPr>
  </w:style>
  <w:style w:type="paragraph" w:styleId="Footer">
    <w:name w:val="footer"/>
    <w:aliases w:val="Orion report footer"/>
    <w:basedOn w:val="Normal"/>
    <w:semiHidden/>
    <w:rsid w:val="0098448D"/>
    <w:pPr>
      <w:tabs>
        <w:tab w:val="center" w:pos="4320"/>
        <w:tab w:val="right" w:pos="8640"/>
      </w:tabs>
    </w:pPr>
  </w:style>
  <w:style w:type="paragraph" w:customStyle="1" w:styleId="orionreportheader">
    <w:name w:val="orion report header"/>
    <w:basedOn w:val="Header"/>
    <w:locked/>
    <w:rsid w:val="00B74996"/>
  </w:style>
  <w:style w:type="paragraph" w:styleId="BalloonText">
    <w:name w:val="Balloon Text"/>
    <w:basedOn w:val="Normal"/>
    <w:semiHidden/>
    <w:locked/>
    <w:rsid w:val="00CF01AE"/>
    <w:rPr>
      <w:rFonts w:ascii="Tahoma" w:hAnsi="Tahoma" w:cs="Tahoma"/>
      <w:sz w:val="16"/>
      <w:szCs w:val="16"/>
    </w:rPr>
  </w:style>
  <w:style w:type="paragraph" w:customStyle="1" w:styleId="BodyTextArial">
    <w:name w:val="Body Text + Arial"/>
    <w:aliases w:val="Justified"/>
    <w:basedOn w:val="Normal"/>
    <w:semiHidden/>
    <w:locked/>
    <w:rsid w:val="00CF01AE"/>
    <w:pPr>
      <w:numPr>
        <w:numId w:val="1"/>
      </w:numPr>
    </w:pPr>
    <w:rPr>
      <w:rFonts w:cs="Arial"/>
      <w:color w:val="000000"/>
      <w:sz w:val="20"/>
      <w:szCs w:val="20"/>
    </w:rPr>
  </w:style>
  <w:style w:type="character" w:styleId="PageNumber">
    <w:name w:val="page number"/>
    <w:basedOn w:val="DefaultParagraphFont"/>
    <w:semiHidden/>
    <w:locked/>
    <w:rsid w:val="009F02C4"/>
  </w:style>
  <w:style w:type="table" w:styleId="TableGrid">
    <w:name w:val="Table Grid"/>
    <w:basedOn w:val="TableNormal"/>
    <w:locked/>
    <w:rsid w:val="00E013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locked/>
    <w:rsid w:val="00976D82"/>
    <w:pPr>
      <w:tabs>
        <w:tab w:val="left" w:pos="480"/>
        <w:tab w:val="right" w:leader="hyphen" w:pos="8630"/>
      </w:tabs>
      <w:spacing w:before="120" w:after="120"/>
      <w:jc w:val="center"/>
    </w:pPr>
    <w:rPr>
      <w:b/>
      <w:bCs/>
      <w:caps/>
      <w:sz w:val="20"/>
      <w:szCs w:val="20"/>
    </w:rPr>
  </w:style>
  <w:style w:type="paragraph" w:styleId="TOC2">
    <w:name w:val="toc 2"/>
    <w:basedOn w:val="Normal"/>
    <w:next w:val="Normal"/>
    <w:autoRedefine/>
    <w:semiHidden/>
    <w:locked/>
    <w:rsid w:val="00056932"/>
    <w:pPr>
      <w:ind w:left="240"/>
    </w:pPr>
    <w:rPr>
      <w:smallCaps/>
      <w:sz w:val="20"/>
      <w:szCs w:val="20"/>
    </w:rPr>
  </w:style>
  <w:style w:type="paragraph" w:styleId="TOC3">
    <w:name w:val="toc 3"/>
    <w:basedOn w:val="Normal"/>
    <w:next w:val="Normal"/>
    <w:autoRedefine/>
    <w:semiHidden/>
    <w:locked/>
    <w:rsid w:val="00056932"/>
    <w:pPr>
      <w:ind w:left="480"/>
    </w:pPr>
    <w:rPr>
      <w:i/>
      <w:iCs/>
      <w:sz w:val="20"/>
      <w:szCs w:val="20"/>
    </w:rPr>
  </w:style>
  <w:style w:type="paragraph" w:styleId="TOC4">
    <w:name w:val="toc 4"/>
    <w:basedOn w:val="Normal"/>
    <w:next w:val="Normal"/>
    <w:autoRedefine/>
    <w:semiHidden/>
    <w:locked/>
    <w:rsid w:val="00056932"/>
    <w:pPr>
      <w:ind w:left="720"/>
    </w:pPr>
    <w:rPr>
      <w:sz w:val="18"/>
      <w:szCs w:val="18"/>
    </w:rPr>
  </w:style>
  <w:style w:type="paragraph" w:styleId="TOC5">
    <w:name w:val="toc 5"/>
    <w:basedOn w:val="Normal"/>
    <w:next w:val="Normal"/>
    <w:autoRedefine/>
    <w:semiHidden/>
    <w:locked/>
    <w:rsid w:val="00056932"/>
    <w:pPr>
      <w:ind w:left="960"/>
    </w:pPr>
    <w:rPr>
      <w:sz w:val="18"/>
      <w:szCs w:val="18"/>
    </w:rPr>
  </w:style>
  <w:style w:type="paragraph" w:styleId="TOC6">
    <w:name w:val="toc 6"/>
    <w:basedOn w:val="Normal"/>
    <w:next w:val="Normal"/>
    <w:autoRedefine/>
    <w:semiHidden/>
    <w:locked/>
    <w:rsid w:val="00056932"/>
    <w:pPr>
      <w:ind w:left="1200"/>
    </w:pPr>
    <w:rPr>
      <w:sz w:val="18"/>
      <w:szCs w:val="18"/>
    </w:rPr>
  </w:style>
  <w:style w:type="paragraph" w:styleId="TOC7">
    <w:name w:val="toc 7"/>
    <w:basedOn w:val="Normal"/>
    <w:next w:val="Normal"/>
    <w:autoRedefine/>
    <w:semiHidden/>
    <w:locked/>
    <w:rsid w:val="00056932"/>
    <w:pPr>
      <w:ind w:left="1440"/>
    </w:pPr>
    <w:rPr>
      <w:sz w:val="18"/>
      <w:szCs w:val="18"/>
    </w:rPr>
  </w:style>
  <w:style w:type="paragraph" w:styleId="TOC8">
    <w:name w:val="toc 8"/>
    <w:basedOn w:val="Normal"/>
    <w:next w:val="Normal"/>
    <w:autoRedefine/>
    <w:semiHidden/>
    <w:locked/>
    <w:rsid w:val="00056932"/>
    <w:pPr>
      <w:ind w:left="1680"/>
    </w:pPr>
    <w:rPr>
      <w:sz w:val="18"/>
      <w:szCs w:val="18"/>
    </w:rPr>
  </w:style>
  <w:style w:type="paragraph" w:styleId="TOC9">
    <w:name w:val="toc 9"/>
    <w:basedOn w:val="Normal"/>
    <w:next w:val="Normal"/>
    <w:autoRedefine/>
    <w:semiHidden/>
    <w:locked/>
    <w:rsid w:val="00056932"/>
    <w:pPr>
      <w:ind w:left="1920"/>
    </w:pPr>
    <w:rPr>
      <w:sz w:val="18"/>
      <w:szCs w:val="18"/>
    </w:rPr>
  </w:style>
  <w:style w:type="paragraph" w:styleId="TableofFigures">
    <w:name w:val="table of figures"/>
    <w:basedOn w:val="Normal"/>
    <w:next w:val="Normal"/>
    <w:semiHidden/>
    <w:locked/>
    <w:rsid w:val="00F10C10"/>
    <w:rPr>
      <w:i/>
      <w:iCs/>
      <w:sz w:val="20"/>
      <w:szCs w:val="20"/>
    </w:rPr>
  </w:style>
  <w:style w:type="paragraph" w:styleId="DocumentMap">
    <w:name w:val="Document Map"/>
    <w:basedOn w:val="Normal"/>
    <w:semiHidden/>
    <w:locked/>
    <w:rsid w:val="00AB5B90"/>
    <w:pPr>
      <w:shd w:val="clear" w:color="auto" w:fill="000080"/>
    </w:pPr>
    <w:rPr>
      <w:rFonts w:ascii="Tahoma" w:hAnsi="Tahoma" w:cs="Tahoma"/>
      <w:sz w:val="20"/>
      <w:szCs w:val="20"/>
    </w:rPr>
  </w:style>
  <w:style w:type="paragraph" w:customStyle="1" w:styleId="Style1">
    <w:name w:val="Style1"/>
    <w:basedOn w:val="Normal"/>
    <w:semiHidden/>
    <w:locked/>
    <w:rsid w:val="007131E6"/>
    <w:pPr>
      <w:tabs>
        <w:tab w:val="num" w:pos="360"/>
      </w:tabs>
      <w:spacing w:after="120"/>
      <w:ind w:left="360" w:hanging="360"/>
    </w:pPr>
  </w:style>
  <w:style w:type="paragraph" w:customStyle="1" w:styleId="StyleAfter6pt">
    <w:name w:val="Style After:  6 pt"/>
    <w:basedOn w:val="Normal"/>
    <w:autoRedefine/>
    <w:semiHidden/>
    <w:locked/>
    <w:rsid w:val="0063430C"/>
    <w:pPr>
      <w:spacing w:after="120"/>
      <w:ind w:left="720"/>
    </w:pPr>
    <w:rPr>
      <w:szCs w:val="20"/>
    </w:rPr>
  </w:style>
  <w:style w:type="paragraph" w:customStyle="1" w:styleId="Orionproprietary14ptBoldItalicGray-40AllcapsRight">
    <w:name w:val="Orion proprietary 14 pt Bold Italic Gray-40% All caps Right"/>
    <w:basedOn w:val="Normal"/>
    <w:qFormat/>
    <w:rsid w:val="00DA7A78"/>
    <w:pPr>
      <w:jc w:val="right"/>
    </w:pPr>
    <w:rPr>
      <w:b/>
      <w:bCs/>
      <w:i/>
      <w:iCs/>
      <w:caps/>
      <w:color w:val="999999"/>
      <w:sz w:val="28"/>
      <w:szCs w:val="20"/>
    </w:rPr>
  </w:style>
  <w:style w:type="character" w:customStyle="1" w:styleId="OrionprojectnameCopperplateGothicBold48ptBoldItalicGray-80Allc">
    <w:name w:val="Orion project name Copperplate Gothic Bold 48 pt Bold Italic Gray-80% All c..."/>
    <w:basedOn w:val="DefaultParagraphFont"/>
    <w:qFormat/>
    <w:rsid w:val="00DA7A78"/>
    <w:rPr>
      <w:rFonts w:ascii="Copperplate Gothic Bold" w:hAnsi="Copperplate Gothic Bold"/>
      <w:b/>
      <w:bCs/>
      <w:i/>
      <w:iCs/>
      <w:caps/>
      <w:color w:val="333333"/>
      <w:sz w:val="96"/>
    </w:rPr>
  </w:style>
  <w:style w:type="paragraph" w:customStyle="1" w:styleId="Orionreporttitle22ptBoldItalicRight">
    <w:name w:val="Orion report title 22 pt Bold Italic Right"/>
    <w:basedOn w:val="Normal"/>
    <w:qFormat/>
    <w:rsid w:val="00DA7A78"/>
    <w:pPr>
      <w:jc w:val="right"/>
    </w:pPr>
    <w:rPr>
      <w:b/>
      <w:bCs/>
      <w:i/>
      <w:iCs/>
      <w:sz w:val="44"/>
      <w:szCs w:val="20"/>
    </w:rPr>
  </w:style>
  <w:style w:type="character" w:customStyle="1" w:styleId="OrionreportdateversionBold">
    <w:name w:val="Orion report date/version  Bold"/>
    <w:basedOn w:val="DefaultParagraphFont"/>
    <w:qFormat/>
    <w:rsid w:val="002A2AE2"/>
    <w:rPr>
      <w:rFonts w:ascii="Arial" w:hAnsi="Arial"/>
      <w:b/>
      <w:bCs/>
      <w:sz w:val="24"/>
    </w:rPr>
  </w:style>
  <w:style w:type="paragraph" w:customStyle="1" w:styleId="Oriontabletextcentered">
    <w:name w:val="Orion table text centered"/>
    <w:basedOn w:val="Normal"/>
    <w:qFormat/>
    <w:rsid w:val="00193FCB"/>
    <w:pPr>
      <w:jc w:val="center"/>
    </w:pPr>
    <w:rPr>
      <w:szCs w:val="20"/>
    </w:rPr>
  </w:style>
  <w:style w:type="paragraph" w:customStyle="1" w:styleId="OriontabletestBoldCentered">
    <w:name w:val="Orion table test Bold Centered"/>
    <w:basedOn w:val="Normal"/>
    <w:qFormat/>
    <w:rsid w:val="00193FCB"/>
    <w:pPr>
      <w:jc w:val="center"/>
    </w:pPr>
    <w:rPr>
      <w:b/>
      <w:bCs/>
      <w:szCs w:val="20"/>
    </w:rPr>
  </w:style>
  <w:style w:type="paragraph" w:customStyle="1" w:styleId="Orionrevisionhistory">
    <w:name w:val="Orion revision history"/>
    <w:basedOn w:val="Header"/>
    <w:qFormat/>
    <w:rsid w:val="00C20B44"/>
  </w:style>
  <w:style w:type="paragraph" w:customStyle="1" w:styleId="Orionreportfooteer">
    <w:name w:val="Orion report footeer"/>
    <w:basedOn w:val="Footer"/>
    <w:qFormat/>
    <w:rsid w:val="00971842"/>
    <w:pPr>
      <w:pBdr>
        <w:top w:val="single" w:sz="6" w:space="1" w:color="auto"/>
      </w:pBdr>
    </w:pPr>
    <w:rPr>
      <w:sz w:val="16"/>
    </w:rPr>
  </w:style>
  <w:style w:type="paragraph" w:customStyle="1" w:styleId="Orionreportheader1">
    <w:name w:val="Orion report header 1"/>
    <w:basedOn w:val="Heading1"/>
    <w:qFormat/>
    <w:rsid w:val="00A9460D"/>
  </w:style>
  <w:style w:type="paragraph" w:customStyle="1" w:styleId="Orionreportheader2">
    <w:name w:val="Orion report header 2"/>
    <w:basedOn w:val="Heading2"/>
    <w:qFormat/>
    <w:rsid w:val="00A9460D"/>
  </w:style>
  <w:style w:type="paragraph" w:customStyle="1" w:styleId="Orionreportheader3">
    <w:name w:val="Orion report header 3"/>
    <w:basedOn w:val="Heading3"/>
    <w:qFormat/>
    <w:rsid w:val="00A9460D"/>
  </w:style>
  <w:style w:type="paragraph" w:customStyle="1" w:styleId="Orionbodytext">
    <w:name w:val="Orion body text"/>
    <w:basedOn w:val="Normal"/>
    <w:qFormat/>
    <w:rsid w:val="00DD7911"/>
  </w:style>
  <w:style w:type="paragraph" w:styleId="NormalWeb">
    <w:name w:val="Normal (Web)"/>
    <w:basedOn w:val="Normal"/>
    <w:uiPriority w:val="99"/>
    <w:semiHidden/>
    <w:unhideWhenUsed/>
    <w:locked/>
    <w:rsid w:val="002C166B"/>
    <w:pPr>
      <w:spacing w:before="100" w:beforeAutospacing="1" w:after="100" w:afterAutospacing="1"/>
    </w:pPr>
    <w:rPr>
      <w:rFonts w:ascii="Times New Roman" w:hAnsi="Times New Roman"/>
      <w:lang w:eastAsia="zh-CN" w:bidi="hi-IN"/>
    </w:rPr>
  </w:style>
  <w:style w:type="character" w:styleId="Strong">
    <w:name w:val="Strong"/>
    <w:basedOn w:val="DefaultParagraphFont"/>
    <w:uiPriority w:val="22"/>
    <w:qFormat/>
    <w:locked/>
    <w:rsid w:val="002C16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44583">
      <w:bodyDiv w:val="1"/>
      <w:marLeft w:val="0"/>
      <w:marRight w:val="0"/>
      <w:marTop w:val="0"/>
      <w:marBottom w:val="0"/>
      <w:divBdr>
        <w:top w:val="none" w:sz="0" w:space="0" w:color="auto"/>
        <w:left w:val="none" w:sz="0" w:space="0" w:color="auto"/>
        <w:bottom w:val="none" w:sz="0" w:space="0" w:color="auto"/>
        <w:right w:val="none" w:sz="0" w:space="0" w:color="auto"/>
      </w:divBdr>
    </w:div>
    <w:div w:id="109474624">
      <w:bodyDiv w:val="1"/>
      <w:marLeft w:val="0"/>
      <w:marRight w:val="0"/>
      <w:marTop w:val="0"/>
      <w:marBottom w:val="0"/>
      <w:divBdr>
        <w:top w:val="none" w:sz="0" w:space="0" w:color="auto"/>
        <w:left w:val="none" w:sz="0" w:space="0" w:color="auto"/>
        <w:bottom w:val="none" w:sz="0" w:space="0" w:color="auto"/>
        <w:right w:val="none" w:sz="0" w:space="0" w:color="auto"/>
      </w:divBdr>
    </w:div>
    <w:div w:id="158232544">
      <w:bodyDiv w:val="1"/>
      <w:marLeft w:val="0"/>
      <w:marRight w:val="0"/>
      <w:marTop w:val="0"/>
      <w:marBottom w:val="0"/>
      <w:divBdr>
        <w:top w:val="none" w:sz="0" w:space="0" w:color="auto"/>
        <w:left w:val="none" w:sz="0" w:space="0" w:color="auto"/>
        <w:bottom w:val="none" w:sz="0" w:space="0" w:color="auto"/>
        <w:right w:val="none" w:sz="0" w:space="0" w:color="auto"/>
      </w:divBdr>
    </w:div>
    <w:div w:id="307437023">
      <w:bodyDiv w:val="1"/>
      <w:marLeft w:val="0"/>
      <w:marRight w:val="0"/>
      <w:marTop w:val="0"/>
      <w:marBottom w:val="0"/>
      <w:divBdr>
        <w:top w:val="none" w:sz="0" w:space="0" w:color="auto"/>
        <w:left w:val="none" w:sz="0" w:space="0" w:color="auto"/>
        <w:bottom w:val="none" w:sz="0" w:space="0" w:color="auto"/>
        <w:right w:val="none" w:sz="0" w:space="0" w:color="auto"/>
      </w:divBdr>
    </w:div>
    <w:div w:id="327178260">
      <w:bodyDiv w:val="1"/>
      <w:marLeft w:val="0"/>
      <w:marRight w:val="0"/>
      <w:marTop w:val="0"/>
      <w:marBottom w:val="0"/>
      <w:divBdr>
        <w:top w:val="none" w:sz="0" w:space="0" w:color="auto"/>
        <w:left w:val="none" w:sz="0" w:space="0" w:color="auto"/>
        <w:bottom w:val="none" w:sz="0" w:space="0" w:color="auto"/>
        <w:right w:val="none" w:sz="0" w:space="0" w:color="auto"/>
      </w:divBdr>
    </w:div>
    <w:div w:id="335957878">
      <w:bodyDiv w:val="1"/>
      <w:marLeft w:val="0"/>
      <w:marRight w:val="0"/>
      <w:marTop w:val="0"/>
      <w:marBottom w:val="0"/>
      <w:divBdr>
        <w:top w:val="none" w:sz="0" w:space="0" w:color="auto"/>
        <w:left w:val="none" w:sz="0" w:space="0" w:color="auto"/>
        <w:bottom w:val="none" w:sz="0" w:space="0" w:color="auto"/>
        <w:right w:val="none" w:sz="0" w:space="0" w:color="auto"/>
      </w:divBdr>
    </w:div>
    <w:div w:id="439228992">
      <w:bodyDiv w:val="1"/>
      <w:marLeft w:val="0"/>
      <w:marRight w:val="0"/>
      <w:marTop w:val="0"/>
      <w:marBottom w:val="0"/>
      <w:divBdr>
        <w:top w:val="none" w:sz="0" w:space="0" w:color="auto"/>
        <w:left w:val="none" w:sz="0" w:space="0" w:color="auto"/>
        <w:bottom w:val="none" w:sz="0" w:space="0" w:color="auto"/>
        <w:right w:val="none" w:sz="0" w:space="0" w:color="auto"/>
      </w:divBdr>
    </w:div>
    <w:div w:id="730539734">
      <w:bodyDiv w:val="1"/>
      <w:marLeft w:val="0"/>
      <w:marRight w:val="0"/>
      <w:marTop w:val="0"/>
      <w:marBottom w:val="0"/>
      <w:divBdr>
        <w:top w:val="none" w:sz="0" w:space="0" w:color="auto"/>
        <w:left w:val="none" w:sz="0" w:space="0" w:color="auto"/>
        <w:bottom w:val="none" w:sz="0" w:space="0" w:color="auto"/>
        <w:right w:val="none" w:sz="0" w:space="0" w:color="auto"/>
      </w:divBdr>
    </w:div>
    <w:div w:id="761148232">
      <w:bodyDiv w:val="1"/>
      <w:marLeft w:val="0"/>
      <w:marRight w:val="0"/>
      <w:marTop w:val="0"/>
      <w:marBottom w:val="0"/>
      <w:divBdr>
        <w:top w:val="none" w:sz="0" w:space="0" w:color="auto"/>
        <w:left w:val="none" w:sz="0" w:space="0" w:color="auto"/>
        <w:bottom w:val="none" w:sz="0" w:space="0" w:color="auto"/>
        <w:right w:val="none" w:sz="0" w:space="0" w:color="auto"/>
      </w:divBdr>
    </w:div>
    <w:div w:id="846555014">
      <w:bodyDiv w:val="1"/>
      <w:marLeft w:val="0"/>
      <w:marRight w:val="0"/>
      <w:marTop w:val="0"/>
      <w:marBottom w:val="0"/>
      <w:divBdr>
        <w:top w:val="none" w:sz="0" w:space="0" w:color="auto"/>
        <w:left w:val="none" w:sz="0" w:space="0" w:color="auto"/>
        <w:bottom w:val="none" w:sz="0" w:space="0" w:color="auto"/>
        <w:right w:val="none" w:sz="0" w:space="0" w:color="auto"/>
      </w:divBdr>
    </w:div>
    <w:div w:id="858471182">
      <w:bodyDiv w:val="1"/>
      <w:marLeft w:val="0"/>
      <w:marRight w:val="0"/>
      <w:marTop w:val="0"/>
      <w:marBottom w:val="0"/>
      <w:divBdr>
        <w:top w:val="none" w:sz="0" w:space="0" w:color="auto"/>
        <w:left w:val="none" w:sz="0" w:space="0" w:color="auto"/>
        <w:bottom w:val="none" w:sz="0" w:space="0" w:color="auto"/>
        <w:right w:val="none" w:sz="0" w:space="0" w:color="auto"/>
      </w:divBdr>
    </w:div>
    <w:div w:id="988560284">
      <w:bodyDiv w:val="1"/>
      <w:marLeft w:val="0"/>
      <w:marRight w:val="0"/>
      <w:marTop w:val="0"/>
      <w:marBottom w:val="0"/>
      <w:divBdr>
        <w:top w:val="none" w:sz="0" w:space="0" w:color="auto"/>
        <w:left w:val="none" w:sz="0" w:space="0" w:color="auto"/>
        <w:bottom w:val="none" w:sz="0" w:space="0" w:color="auto"/>
        <w:right w:val="none" w:sz="0" w:space="0" w:color="auto"/>
      </w:divBdr>
    </w:div>
    <w:div w:id="1279490047">
      <w:bodyDiv w:val="1"/>
      <w:marLeft w:val="0"/>
      <w:marRight w:val="0"/>
      <w:marTop w:val="0"/>
      <w:marBottom w:val="0"/>
      <w:divBdr>
        <w:top w:val="none" w:sz="0" w:space="0" w:color="auto"/>
        <w:left w:val="none" w:sz="0" w:space="0" w:color="auto"/>
        <w:bottom w:val="none" w:sz="0" w:space="0" w:color="auto"/>
        <w:right w:val="none" w:sz="0" w:space="0" w:color="auto"/>
      </w:divBdr>
    </w:div>
    <w:div w:id="1310328949">
      <w:bodyDiv w:val="1"/>
      <w:marLeft w:val="0"/>
      <w:marRight w:val="0"/>
      <w:marTop w:val="0"/>
      <w:marBottom w:val="0"/>
      <w:divBdr>
        <w:top w:val="none" w:sz="0" w:space="0" w:color="auto"/>
        <w:left w:val="none" w:sz="0" w:space="0" w:color="auto"/>
        <w:bottom w:val="none" w:sz="0" w:space="0" w:color="auto"/>
        <w:right w:val="none" w:sz="0" w:space="0" w:color="auto"/>
      </w:divBdr>
    </w:div>
    <w:div w:id="1432511870">
      <w:bodyDiv w:val="1"/>
      <w:marLeft w:val="0"/>
      <w:marRight w:val="0"/>
      <w:marTop w:val="0"/>
      <w:marBottom w:val="0"/>
      <w:divBdr>
        <w:top w:val="none" w:sz="0" w:space="0" w:color="auto"/>
        <w:left w:val="none" w:sz="0" w:space="0" w:color="auto"/>
        <w:bottom w:val="none" w:sz="0" w:space="0" w:color="auto"/>
        <w:right w:val="none" w:sz="0" w:space="0" w:color="auto"/>
      </w:divBdr>
    </w:div>
    <w:div w:id="1781146661">
      <w:bodyDiv w:val="1"/>
      <w:marLeft w:val="0"/>
      <w:marRight w:val="0"/>
      <w:marTop w:val="0"/>
      <w:marBottom w:val="0"/>
      <w:divBdr>
        <w:top w:val="none" w:sz="0" w:space="0" w:color="auto"/>
        <w:left w:val="none" w:sz="0" w:space="0" w:color="auto"/>
        <w:bottom w:val="none" w:sz="0" w:space="0" w:color="auto"/>
        <w:right w:val="none" w:sz="0" w:space="0" w:color="auto"/>
      </w:divBdr>
    </w:div>
    <w:div w:id="1783458426">
      <w:bodyDiv w:val="1"/>
      <w:marLeft w:val="0"/>
      <w:marRight w:val="0"/>
      <w:marTop w:val="0"/>
      <w:marBottom w:val="0"/>
      <w:divBdr>
        <w:top w:val="none" w:sz="0" w:space="0" w:color="auto"/>
        <w:left w:val="none" w:sz="0" w:space="0" w:color="auto"/>
        <w:bottom w:val="none" w:sz="0" w:space="0" w:color="auto"/>
        <w:right w:val="none" w:sz="0" w:space="0" w:color="auto"/>
      </w:divBdr>
    </w:div>
    <w:div w:id="1830093702">
      <w:bodyDiv w:val="1"/>
      <w:marLeft w:val="0"/>
      <w:marRight w:val="0"/>
      <w:marTop w:val="0"/>
      <w:marBottom w:val="0"/>
      <w:divBdr>
        <w:top w:val="none" w:sz="0" w:space="0" w:color="auto"/>
        <w:left w:val="none" w:sz="0" w:space="0" w:color="auto"/>
        <w:bottom w:val="none" w:sz="0" w:space="0" w:color="auto"/>
        <w:right w:val="none" w:sz="0" w:space="0" w:color="auto"/>
      </w:divBdr>
    </w:div>
    <w:div w:id="1969504760">
      <w:bodyDiv w:val="1"/>
      <w:marLeft w:val="0"/>
      <w:marRight w:val="0"/>
      <w:marTop w:val="0"/>
      <w:marBottom w:val="0"/>
      <w:divBdr>
        <w:top w:val="none" w:sz="0" w:space="0" w:color="auto"/>
        <w:left w:val="none" w:sz="0" w:space="0" w:color="auto"/>
        <w:bottom w:val="none" w:sz="0" w:space="0" w:color="auto"/>
        <w:right w:val="none" w:sz="0" w:space="0" w:color="auto"/>
      </w:divBdr>
    </w:div>
    <w:div w:id="213918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raj\Documents\Templates\Software%20Design%20Specification%20Template%20v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531DD0-9065-412F-9667-255A088B6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Design Specification Template v0.0</Template>
  <TotalTime>0</TotalTime>
  <Pages>6</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2022-01-10T12:02:00Z</dcterms:created>
  <dcterms:modified xsi:type="dcterms:W3CDTF">2023-07-28T15:57:00Z</dcterms:modified>
</cp:coreProperties>
</file>